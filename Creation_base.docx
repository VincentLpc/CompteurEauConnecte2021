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16153286"/>
        <w:docPartObj>
          <w:docPartGallery w:val="Cover Pages"/>
          <w:docPartUnique/>
        </w:docPartObj>
      </w:sdtPr>
      <w:sdtEndPr/>
      <w:sdtContent>
        <w:p w14:paraId="1A7A77F3" w14:textId="77777777" w:rsidR="00A23265" w:rsidRDefault="00A23265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F70AE1" wp14:editId="6E6915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E7A856" w14:textId="31A6AE1E" w:rsidR="00A23265" w:rsidRDefault="006308D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Dany MAUGIS</w:t>
                                      </w:r>
                                    </w:p>
                                  </w:sdtContent>
                                </w:sdt>
                                <w:p w14:paraId="2231B5A6" w14:textId="77777777" w:rsidR="00A23265" w:rsidRDefault="00805BA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2326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lycée Charles De foucauld Nancy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6A95E3" w14:textId="77777777" w:rsidR="00A23265" w:rsidRDefault="00A23265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F70AE1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">
                    <v:rect id="Rectangle 121" o:spid="_x0000_s1027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" fillcolor="#70ad47 [3209]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E7A856" w14:textId="31A6AE1E" w:rsidR="00A23265" w:rsidRDefault="006308D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Dany MAUGIS</w:t>
                                </w:r>
                              </w:p>
                            </w:sdtContent>
                          </w:sdt>
                          <w:p w14:paraId="2231B5A6" w14:textId="77777777" w:rsidR="00A23265" w:rsidRDefault="00805BA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23265">
                                  <w:rPr>
                                    <w:caps/>
                                    <w:color w:val="FFFFFF" w:themeColor="background1"/>
                                  </w:rPr>
                                  <w:t>lycée Charles De foucauld Nancy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46A95E3" w14:textId="77777777" w:rsidR="00A23265" w:rsidRDefault="00A23265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rect id="Rectangle 120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" fillcolor="#a5a5a5 [3206]" stroked="f"/>
                    <w10:wrap anchorx="page" anchory="page"/>
                  </v:group>
                </w:pict>
              </mc:Fallback>
            </mc:AlternateContent>
          </w:r>
        </w:p>
        <w:p w14:paraId="67585501" w14:textId="77777777" w:rsidR="00A23265" w:rsidRDefault="00A23265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605AD0" wp14:editId="1B88CA7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2329550</wp:posOffset>
                    </wp:positionV>
                    <wp:extent cx="5379522" cy="1852551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9522" cy="18525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F459D4" w14:textId="02EBC451" w:rsidR="00A23265" w:rsidRPr="00E76AEC" w:rsidRDefault="006308D4" w:rsidP="00E76AEC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767171" w:themeColor="background2" w:themeShade="80"/>
                                    <w:sz w:val="72"/>
                                    <w:szCs w:val="72"/>
                                  </w:rPr>
                                </w:pPr>
                                <w:r w:rsidRPr="006308D4">
                                  <w:rPr>
                                    <w:rFonts w:asciiTheme="majorHAnsi" w:hAnsiTheme="majorHAnsi" w:cstheme="majorHAnsi"/>
                                    <w:caps/>
                                    <w:color w:val="767171" w:themeColor="background2" w:themeShade="80"/>
                                    <w:sz w:val="72"/>
                                    <w:szCs w:val="72"/>
                                  </w:rPr>
                                  <w:t>Création de la base de données "Compteur"</w:t>
                                </w:r>
                              </w:p>
                              <w:p w14:paraId="1926FEB9" w14:textId="77777777" w:rsidR="00A23265" w:rsidRDefault="00A2326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05AD0" id="Zone de texte 1" o:spid="_x0000_s1030" type="#_x0000_t202" style="position:absolute;margin-left:0;margin-top:183.45pt;width:423.6pt;height:145.8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" fillcolor="white [3201]" stroked="f" strokeweight=".5pt">
                    <v:textbox>
                      <w:txbxContent>
                        <w:p w14:paraId="60F459D4" w14:textId="02EBC451" w:rsidR="00A23265" w:rsidRPr="00E76AEC" w:rsidRDefault="006308D4" w:rsidP="00E76AEC">
                          <w:pPr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r w:rsidRPr="006308D4">
                            <w:rPr>
                              <w:rFonts w:asciiTheme="majorHAnsi" w:hAnsiTheme="majorHAnsi" w:cstheme="majorHAnsi"/>
                              <w:caps/>
                              <w:color w:val="767171" w:themeColor="background2" w:themeShade="80"/>
                              <w:sz w:val="72"/>
                              <w:szCs w:val="72"/>
                            </w:rPr>
                            <w:t>Création de la base de données "Compteur"</w:t>
                          </w:r>
                        </w:p>
                        <w:p w14:paraId="1926FEB9" w14:textId="77777777" w:rsidR="00A23265" w:rsidRDefault="00A23265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2C1FC40" w14:textId="0050F55D" w:rsidR="00415BEE" w:rsidRDefault="006308D4" w:rsidP="006308D4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2C8C812" wp14:editId="6CC94460">
            <wp:simplePos x="0" y="0"/>
            <wp:positionH relativeFrom="margin">
              <wp:align>right</wp:align>
            </wp:positionH>
            <wp:positionV relativeFrom="paragraph">
              <wp:posOffset>1033780</wp:posOffset>
            </wp:positionV>
            <wp:extent cx="5760720" cy="2991545"/>
            <wp:effectExtent l="0" t="0" r="0" b="0"/>
            <wp:wrapThrough wrapText="bothSides">
              <wp:wrapPolygon edited="0">
                <wp:start x="0" y="0"/>
                <wp:lineTo x="0" y="21458"/>
                <wp:lineTo x="21500" y="21458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Avant de procéder à la création de la base de données, vous devez paramétrer le chemin de MySQL avec la commande suivante </w:t>
      </w:r>
      <w:r w:rsidRPr="00AC6657">
        <w:rPr>
          <w:b/>
          <w:bCs/>
          <w:sz w:val="28"/>
          <w:szCs w:val="28"/>
          <w:u w:val="single"/>
        </w:rPr>
        <w:t>SANS OUBLIER LES ""</w:t>
      </w:r>
      <w:r>
        <w:rPr>
          <w:sz w:val="28"/>
          <w:szCs w:val="28"/>
        </w:rPr>
        <w:t xml:space="preserve"> (remplacer le chemin par le vôtre si vous l'avez changé) dans la console "cmd" :</w:t>
      </w:r>
    </w:p>
    <w:p w14:paraId="3CE1A636" w14:textId="6EBBDDE7" w:rsidR="006308D4" w:rsidRDefault="006308D4" w:rsidP="006308D4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0CD083E" wp14:editId="383CC6E7">
            <wp:simplePos x="0" y="0"/>
            <wp:positionH relativeFrom="margin">
              <wp:align>right</wp:align>
            </wp:positionH>
            <wp:positionV relativeFrom="paragraph">
              <wp:posOffset>3910330</wp:posOffset>
            </wp:positionV>
            <wp:extent cx="5760720" cy="3000352"/>
            <wp:effectExtent l="0" t="0" r="0" b="0"/>
            <wp:wrapThrough wrapText="bothSides">
              <wp:wrapPolygon edited="0">
                <wp:start x="0" y="0"/>
                <wp:lineTo x="0" y="21399"/>
                <wp:lineTo x="21500" y="21399"/>
                <wp:lineTo x="2150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Pour pouvoir utiliser MySQL dans la console, vous devez vous connecter à un compte crée préalablement (voici un exemple pour vous connecter en local avec le compte root et son mot de passe) :</w:t>
      </w:r>
    </w:p>
    <w:p w14:paraId="1E23167F" w14:textId="478D078A" w:rsidR="006308D4" w:rsidRDefault="006308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D8E80E" w14:textId="253015CB" w:rsidR="006308D4" w:rsidRDefault="006308D4" w:rsidP="006308D4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1724989" wp14:editId="40C0DBF2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5105076" cy="487680"/>
            <wp:effectExtent l="0" t="0" r="635" b="7620"/>
            <wp:wrapThrough wrapText="bothSides">
              <wp:wrapPolygon edited="0">
                <wp:start x="0" y="0"/>
                <wp:lineTo x="0" y="21094"/>
                <wp:lineTo x="21522" y="21094"/>
                <wp:lineTo x="21522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76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Maintenant que nous sommes dans l'interface MySQL nous pouvons créer la base de données "Compteur" avec la commande suivante :</w:t>
      </w:r>
    </w:p>
    <w:p w14:paraId="1B1F72C4" w14:textId="77777777" w:rsidR="006308D4" w:rsidRDefault="006308D4" w:rsidP="006308D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Pour travailler dans la base de données nous devons y accéder avec la commande suivante :</w:t>
      </w:r>
    </w:p>
    <w:p w14:paraId="0867264F" w14:textId="2771ECF5" w:rsidR="006308D4" w:rsidRDefault="006308D4" w:rsidP="006308D4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63D5A72" wp14:editId="0D763FF4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2320011" cy="556260"/>
            <wp:effectExtent l="0" t="0" r="4445" b="0"/>
            <wp:wrapThrough wrapText="bothSides">
              <wp:wrapPolygon edited="0">
                <wp:start x="0" y="0"/>
                <wp:lineTo x="0" y="20712"/>
                <wp:lineTo x="21464" y="20712"/>
                <wp:lineTo x="21464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011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C2B46" w14:textId="0863ED9B" w:rsidR="006308D4" w:rsidRPr="006308D4" w:rsidRDefault="006308D4" w:rsidP="006308D4">
      <w:pPr>
        <w:rPr>
          <w:sz w:val="28"/>
          <w:szCs w:val="28"/>
        </w:rPr>
      </w:pPr>
    </w:p>
    <w:p w14:paraId="7C9F0CC6" w14:textId="7CBA1458" w:rsidR="006308D4" w:rsidRDefault="006308D4" w:rsidP="006308D4">
      <w:pPr>
        <w:rPr>
          <w:sz w:val="28"/>
          <w:szCs w:val="28"/>
        </w:rPr>
      </w:pPr>
    </w:p>
    <w:p w14:paraId="157CF5A6" w14:textId="77777777" w:rsidR="006308D4" w:rsidRDefault="006308D4" w:rsidP="006308D4">
      <w:pPr>
        <w:ind w:firstLine="360"/>
        <w:rPr>
          <w:sz w:val="28"/>
          <w:szCs w:val="28"/>
        </w:rPr>
      </w:pPr>
      <w:r>
        <w:rPr>
          <w:sz w:val="28"/>
          <w:szCs w:val="28"/>
        </w:rPr>
        <w:t>Nous pouvons ensuite créer la table nous permettant d'enregistrer les données de relever d'eau avec :</w:t>
      </w:r>
    </w:p>
    <w:p w14:paraId="75E896BA" w14:textId="77777777" w:rsidR="006308D4" w:rsidRDefault="006308D4" w:rsidP="006308D4">
      <w:pPr>
        <w:pStyle w:val="Paragraphedeliste"/>
        <w:numPr>
          <w:ilvl w:val="0"/>
          <w:numId w:val="11"/>
        </w:numPr>
        <w:spacing w:after="160"/>
        <w:rPr>
          <w:sz w:val="28"/>
          <w:szCs w:val="28"/>
        </w:rPr>
      </w:pPr>
      <w:proofErr w:type="spellStart"/>
      <w:r>
        <w:rPr>
          <w:sz w:val="28"/>
          <w:szCs w:val="28"/>
        </w:rPr>
        <w:t>L'id</w:t>
      </w:r>
      <w:proofErr w:type="spellEnd"/>
      <w:r>
        <w:rPr>
          <w:sz w:val="28"/>
          <w:szCs w:val="28"/>
        </w:rPr>
        <w:t>, qui s'auto-incrémente à chaque nouveau relever et nous permettant de les différencier.</w:t>
      </w:r>
    </w:p>
    <w:p w14:paraId="76EB4AF6" w14:textId="77777777" w:rsidR="006308D4" w:rsidRDefault="006308D4" w:rsidP="006308D4">
      <w:pPr>
        <w:pStyle w:val="Paragraphedeliste"/>
        <w:numPr>
          <w:ilvl w:val="0"/>
          <w:numId w:val="11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Date, au format date, pour nous indiquer quand le relever a été effectuer.</w:t>
      </w:r>
    </w:p>
    <w:p w14:paraId="3BA7C710" w14:textId="77777777" w:rsidR="006308D4" w:rsidRDefault="006308D4" w:rsidP="006308D4">
      <w:pPr>
        <w:pStyle w:val="Paragraphedeliste"/>
        <w:numPr>
          <w:ilvl w:val="0"/>
          <w:numId w:val="11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Litres, qui indique indiquera au format float les relever en litres du compteur.</w:t>
      </w:r>
    </w:p>
    <w:p w14:paraId="2E8C88DB" w14:textId="77777777" w:rsidR="006308D4" w:rsidRDefault="006308D4" w:rsidP="006308D4">
      <w:pPr>
        <w:pStyle w:val="Paragraphedeliste"/>
        <w:numPr>
          <w:ilvl w:val="0"/>
          <w:numId w:val="11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On indique aussi la clé primaire (la première colonne qui va ordonner les relever).</w:t>
      </w:r>
    </w:p>
    <w:p w14:paraId="09AB5D19" w14:textId="1348DFF4" w:rsidR="006308D4" w:rsidRPr="006308D4" w:rsidRDefault="006308D4" w:rsidP="006308D4">
      <w:pPr>
        <w:tabs>
          <w:tab w:val="left" w:pos="20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C4544D" wp14:editId="758FAD25">
            <wp:extent cx="5760720" cy="1517333"/>
            <wp:effectExtent l="0" t="0" r="0" b="6985"/>
            <wp:docPr id="6" name="Imag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8D4" w:rsidRPr="006308D4" w:rsidSect="00A2326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7AECC" w14:textId="77777777" w:rsidR="00805BA3" w:rsidRDefault="00805BA3" w:rsidP="0088538D">
      <w:pPr>
        <w:spacing w:after="0" w:line="240" w:lineRule="auto"/>
      </w:pPr>
      <w:r>
        <w:separator/>
      </w:r>
    </w:p>
  </w:endnote>
  <w:endnote w:type="continuationSeparator" w:id="0">
    <w:p w14:paraId="6940218E" w14:textId="77777777" w:rsidR="00805BA3" w:rsidRDefault="00805BA3" w:rsidP="0088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332715"/>
      <w:docPartObj>
        <w:docPartGallery w:val="Page Numbers (Bottom of Page)"/>
        <w:docPartUnique/>
      </w:docPartObj>
    </w:sdtPr>
    <w:sdtEndPr/>
    <w:sdtContent>
      <w:p w14:paraId="5C8B8AE8" w14:textId="77777777" w:rsidR="008E7E49" w:rsidRDefault="008E7E4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B83">
          <w:rPr>
            <w:noProof/>
          </w:rPr>
          <w:t>1</w:t>
        </w:r>
        <w:r>
          <w:fldChar w:fldCharType="end"/>
        </w:r>
        <w:r w:rsidR="00883761">
          <w:t>/</w:t>
        </w:r>
        <w:r w:rsidR="00805BA3">
          <w:fldChar w:fldCharType="begin"/>
        </w:r>
        <w:r w:rsidR="00805BA3">
          <w:instrText xml:space="preserve"> NUMPAGES  \* Arabic  \* MERGEFORMAT </w:instrText>
        </w:r>
        <w:r w:rsidR="00805BA3">
          <w:fldChar w:fldCharType="separate"/>
        </w:r>
        <w:r w:rsidR="00787B83">
          <w:rPr>
            <w:noProof/>
          </w:rPr>
          <w:t>1</w:t>
        </w:r>
        <w:r w:rsidR="00805BA3">
          <w:rPr>
            <w:noProof/>
          </w:rPr>
          <w:fldChar w:fldCharType="end"/>
        </w:r>
      </w:p>
    </w:sdtContent>
  </w:sdt>
  <w:p w14:paraId="705CC1B1" w14:textId="77777777" w:rsidR="00E70BE2" w:rsidRPr="00415BEE" w:rsidRDefault="00E70BE2" w:rsidP="00E57604">
    <w:pPr>
      <w:pStyle w:val="Pieddepage"/>
      <w:rPr>
        <w:color w:val="A6A6A6" w:themeColor="background1" w:themeShade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FDCE7" w14:textId="77777777" w:rsidR="00805BA3" w:rsidRDefault="00805BA3" w:rsidP="0088538D">
      <w:pPr>
        <w:spacing w:after="0" w:line="240" w:lineRule="auto"/>
      </w:pPr>
      <w:r>
        <w:separator/>
      </w:r>
    </w:p>
  </w:footnote>
  <w:footnote w:type="continuationSeparator" w:id="0">
    <w:p w14:paraId="4803BC1C" w14:textId="77777777" w:rsidR="00805BA3" w:rsidRDefault="00805BA3" w:rsidP="0088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EB312" w14:textId="77777777" w:rsidR="001F4CC1" w:rsidRPr="001F4CC1" w:rsidRDefault="001F4CC1" w:rsidP="001F4CC1">
    <w:pPr>
      <w:pStyle w:val="En-tte"/>
      <w:jc w:val="both"/>
      <w:rPr>
        <w:color w:val="A6A6A6" w:themeColor="background1" w:themeShade="A6"/>
        <w:sz w:val="18"/>
        <w:szCs w:val="18"/>
      </w:rPr>
    </w:pPr>
    <w:r>
      <w:rPr>
        <w:color w:val="A6A6A6" w:themeColor="background1" w:themeShade="A6"/>
        <w:sz w:val="18"/>
        <w:szCs w:val="18"/>
      </w:rPr>
      <w:t>Session 2020-2021</w:t>
    </w:r>
    <w:r w:rsidRPr="001F4CC1">
      <w:rPr>
        <w:color w:val="A6A6A6" w:themeColor="background1" w:themeShade="A6"/>
        <w:sz w:val="18"/>
        <w:szCs w:val="18"/>
      </w:rPr>
      <w:ptab w:relativeTo="margin" w:alignment="center" w:leader="none"/>
    </w:r>
    <w:r>
      <w:rPr>
        <w:color w:val="A6A6A6" w:themeColor="background1" w:themeShade="A6"/>
        <w:sz w:val="18"/>
        <w:szCs w:val="18"/>
      </w:rPr>
      <w:t>Equipe compteur d’eau connecté</w:t>
    </w:r>
    <w:r w:rsidRPr="001F4CC1">
      <w:rPr>
        <w:color w:val="A6A6A6" w:themeColor="background1" w:themeShade="A6"/>
        <w:sz w:val="18"/>
        <w:szCs w:val="18"/>
      </w:rPr>
      <w:ptab w:relativeTo="margin" w:alignment="right" w:leader="none"/>
    </w:r>
    <w:r>
      <w:rPr>
        <w:color w:val="A6A6A6" w:themeColor="background1" w:themeShade="A6"/>
        <w:sz w:val="18"/>
        <w:szCs w:val="18"/>
      </w:rPr>
      <w:t>BTS SN-IR CDF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5F0"/>
    <w:multiLevelType w:val="hybridMultilevel"/>
    <w:tmpl w:val="13A86254"/>
    <w:lvl w:ilvl="0" w:tplc="99B43BD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50E1"/>
    <w:multiLevelType w:val="hybridMultilevel"/>
    <w:tmpl w:val="0D4A0C7C"/>
    <w:lvl w:ilvl="0" w:tplc="50A64BD8">
      <w:start w:val="1"/>
      <w:numFmt w:val="decimal"/>
      <w:lvlText w:val="%1.1"/>
      <w:lvlJc w:val="left"/>
      <w:pPr>
        <w:ind w:left="13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92" w:hanging="360"/>
      </w:pPr>
    </w:lvl>
    <w:lvl w:ilvl="2" w:tplc="040C001B" w:tentative="1">
      <w:start w:val="1"/>
      <w:numFmt w:val="lowerRoman"/>
      <w:lvlText w:val="%3."/>
      <w:lvlJc w:val="right"/>
      <w:pPr>
        <w:ind w:left="2812" w:hanging="180"/>
      </w:pPr>
    </w:lvl>
    <w:lvl w:ilvl="3" w:tplc="040C000F" w:tentative="1">
      <w:start w:val="1"/>
      <w:numFmt w:val="decimal"/>
      <w:lvlText w:val="%4."/>
      <w:lvlJc w:val="left"/>
      <w:pPr>
        <w:ind w:left="3532" w:hanging="360"/>
      </w:pPr>
    </w:lvl>
    <w:lvl w:ilvl="4" w:tplc="040C0019" w:tentative="1">
      <w:start w:val="1"/>
      <w:numFmt w:val="lowerLetter"/>
      <w:lvlText w:val="%5."/>
      <w:lvlJc w:val="left"/>
      <w:pPr>
        <w:ind w:left="4252" w:hanging="360"/>
      </w:pPr>
    </w:lvl>
    <w:lvl w:ilvl="5" w:tplc="040C001B" w:tentative="1">
      <w:start w:val="1"/>
      <w:numFmt w:val="lowerRoman"/>
      <w:lvlText w:val="%6."/>
      <w:lvlJc w:val="right"/>
      <w:pPr>
        <w:ind w:left="4972" w:hanging="180"/>
      </w:pPr>
    </w:lvl>
    <w:lvl w:ilvl="6" w:tplc="040C000F" w:tentative="1">
      <w:start w:val="1"/>
      <w:numFmt w:val="decimal"/>
      <w:lvlText w:val="%7."/>
      <w:lvlJc w:val="left"/>
      <w:pPr>
        <w:ind w:left="5692" w:hanging="360"/>
      </w:pPr>
    </w:lvl>
    <w:lvl w:ilvl="7" w:tplc="040C0019" w:tentative="1">
      <w:start w:val="1"/>
      <w:numFmt w:val="lowerLetter"/>
      <w:lvlText w:val="%8."/>
      <w:lvlJc w:val="left"/>
      <w:pPr>
        <w:ind w:left="6412" w:hanging="360"/>
      </w:pPr>
    </w:lvl>
    <w:lvl w:ilvl="8" w:tplc="040C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 w15:restartNumberingAfterBreak="0">
    <w:nsid w:val="16F7492F"/>
    <w:multiLevelType w:val="hybridMultilevel"/>
    <w:tmpl w:val="8D86B23E"/>
    <w:lvl w:ilvl="0" w:tplc="E0A017D8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394E82"/>
    <w:multiLevelType w:val="hybridMultilevel"/>
    <w:tmpl w:val="39003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20595"/>
    <w:multiLevelType w:val="hybridMultilevel"/>
    <w:tmpl w:val="C5561258"/>
    <w:lvl w:ilvl="0" w:tplc="12E42E6E">
      <w:start w:val="1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15E0D"/>
    <w:multiLevelType w:val="hybridMultilevel"/>
    <w:tmpl w:val="947A7378"/>
    <w:lvl w:ilvl="0" w:tplc="5DB452D8">
      <w:start w:val="1"/>
      <w:numFmt w:val="upperRoman"/>
      <w:lvlText w:val="%1."/>
      <w:lvlJc w:val="right"/>
      <w:pPr>
        <w:ind w:left="717" w:hanging="360"/>
      </w:pPr>
      <w:rPr>
        <w:sz w:val="36"/>
        <w:szCs w:val="36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61706"/>
    <w:multiLevelType w:val="hybridMultilevel"/>
    <w:tmpl w:val="61AEEFAE"/>
    <w:lvl w:ilvl="0" w:tplc="882437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16D15"/>
    <w:multiLevelType w:val="hybridMultilevel"/>
    <w:tmpl w:val="270E9940"/>
    <w:lvl w:ilvl="0" w:tplc="CDE8B758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377EB3"/>
    <w:multiLevelType w:val="hybridMultilevel"/>
    <w:tmpl w:val="E5F8F454"/>
    <w:lvl w:ilvl="0" w:tplc="F3A4716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E42D0"/>
    <w:multiLevelType w:val="hybridMultilevel"/>
    <w:tmpl w:val="EB7817B6"/>
    <w:lvl w:ilvl="0" w:tplc="3006AD2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EC234E4"/>
    <w:multiLevelType w:val="hybridMultilevel"/>
    <w:tmpl w:val="DD78D19E"/>
    <w:lvl w:ilvl="0" w:tplc="56741D46">
      <w:start w:val="1"/>
      <w:numFmt w:val="decimal"/>
      <w:pStyle w:val="Titre2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D4"/>
    <w:rsid w:val="00046750"/>
    <w:rsid w:val="000A787F"/>
    <w:rsid w:val="000B16C1"/>
    <w:rsid w:val="00100489"/>
    <w:rsid w:val="001522C4"/>
    <w:rsid w:val="00184A54"/>
    <w:rsid w:val="001C557A"/>
    <w:rsid w:val="001F4CC1"/>
    <w:rsid w:val="00246B93"/>
    <w:rsid w:val="002625F9"/>
    <w:rsid w:val="002949EB"/>
    <w:rsid w:val="002A662C"/>
    <w:rsid w:val="002D418D"/>
    <w:rsid w:val="00350CF1"/>
    <w:rsid w:val="003B0C2D"/>
    <w:rsid w:val="003C73A3"/>
    <w:rsid w:val="003E5A4B"/>
    <w:rsid w:val="00415BEE"/>
    <w:rsid w:val="004459E5"/>
    <w:rsid w:val="0045657D"/>
    <w:rsid w:val="00456DC4"/>
    <w:rsid w:val="00490DF7"/>
    <w:rsid w:val="0057139F"/>
    <w:rsid w:val="00586DA4"/>
    <w:rsid w:val="006308D4"/>
    <w:rsid w:val="006314EF"/>
    <w:rsid w:val="00685145"/>
    <w:rsid w:val="00731B65"/>
    <w:rsid w:val="00761D07"/>
    <w:rsid w:val="00787B83"/>
    <w:rsid w:val="007D338E"/>
    <w:rsid w:val="007D7824"/>
    <w:rsid w:val="007F4AD5"/>
    <w:rsid w:val="007F4EE2"/>
    <w:rsid w:val="00805BA3"/>
    <w:rsid w:val="008118BD"/>
    <w:rsid w:val="00817A4F"/>
    <w:rsid w:val="00820D87"/>
    <w:rsid w:val="00883761"/>
    <w:rsid w:val="0088538D"/>
    <w:rsid w:val="00895F9F"/>
    <w:rsid w:val="008D68C9"/>
    <w:rsid w:val="008E7E49"/>
    <w:rsid w:val="00980FFC"/>
    <w:rsid w:val="009E4781"/>
    <w:rsid w:val="00A01F2B"/>
    <w:rsid w:val="00A0325A"/>
    <w:rsid w:val="00A23265"/>
    <w:rsid w:val="00A70651"/>
    <w:rsid w:val="00A95BFC"/>
    <w:rsid w:val="00AD187D"/>
    <w:rsid w:val="00B33CBF"/>
    <w:rsid w:val="00BE7CD9"/>
    <w:rsid w:val="00C0500A"/>
    <w:rsid w:val="00C07827"/>
    <w:rsid w:val="00C44D05"/>
    <w:rsid w:val="00CA6F5C"/>
    <w:rsid w:val="00D11B54"/>
    <w:rsid w:val="00D90990"/>
    <w:rsid w:val="00DB03C6"/>
    <w:rsid w:val="00DD2376"/>
    <w:rsid w:val="00E1694B"/>
    <w:rsid w:val="00E21A1C"/>
    <w:rsid w:val="00E442C8"/>
    <w:rsid w:val="00E57604"/>
    <w:rsid w:val="00E70BE2"/>
    <w:rsid w:val="00E75F12"/>
    <w:rsid w:val="00E76AEC"/>
    <w:rsid w:val="00EB2575"/>
    <w:rsid w:val="00F15E54"/>
    <w:rsid w:val="00F37F78"/>
    <w:rsid w:val="00F85A3A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87E00"/>
  <w15:chartTrackingRefBased/>
  <w15:docId w15:val="{D2BD9910-2FB4-4D09-93E1-0A3548DB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5657D"/>
    <w:pPr>
      <w:keepNext/>
      <w:keepLines/>
      <w:numPr>
        <w:numId w:val="5"/>
      </w:numPr>
      <w:spacing w:before="240" w:after="0"/>
      <w:ind w:left="357" w:hanging="357"/>
      <w:outlineLvl w:val="0"/>
    </w:pPr>
    <w:rPr>
      <w:rFonts w:ascii="Arial" w:eastAsiaTheme="majorEastAsia" w:hAnsi="Arial" w:cstheme="majorBidi"/>
      <w:caps/>
      <w:color w:val="385623" w:themeColor="accent6" w:themeShade="80"/>
      <w:sz w:val="36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45657D"/>
    <w:pPr>
      <w:numPr>
        <w:numId w:val="9"/>
      </w:numPr>
      <w:spacing w:line="360" w:lineRule="auto"/>
      <w:ind w:left="357" w:hanging="357"/>
      <w:outlineLvl w:val="1"/>
    </w:pPr>
    <w:rPr>
      <w:i/>
      <w:caps w:val="0"/>
      <w:color w:val="538135" w:themeColor="accent6" w:themeShade="BF"/>
      <w:sz w:val="28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DB03C6"/>
    <w:pPr>
      <w:numPr>
        <w:numId w:val="10"/>
      </w:numPr>
      <w:ind w:left="357" w:hanging="357"/>
      <w:outlineLvl w:val="2"/>
    </w:pPr>
    <w:rPr>
      <w:i/>
      <w:caps w:val="0"/>
      <w:color w:val="70AD47" w:themeColor="accent6"/>
      <w:sz w:val="28"/>
    </w:rPr>
  </w:style>
  <w:style w:type="paragraph" w:styleId="Titre4">
    <w:name w:val="heading 4"/>
    <w:aliases w:val="Paragraphe 1"/>
    <w:basedOn w:val="Normal"/>
    <w:next w:val="Normal"/>
    <w:link w:val="Titre4Car"/>
    <w:uiPriority w:val="9"/>
    <w:unhideWhenUsed/>
    <w:qFormat/>
    <w:rsid w:val="0045657D"/>
    <w:pPr>
      <w:keepNext/>
      <w:keepLines/>
      <w:spacing w:before="40" w:after="0" w:line="240" w:lineRule="auto"/>
      <w:jc w:val="both"/>
      <w:outlineLvl w:val="3"/>
    </w:pPr>
    <w:rPr>
      <w:rFonts w:ascii="Arial" w:eastAsiaTheme="majorEastAsia" w:hAnsi="Arial" w:cstheme="majorBidi"/>
      <w:iCs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5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38D"/>
  </w:style>
  <w:style w:type="paragraph" w:styleId="Pieddepage">
    <w:name w:val="footer"/>
    <w:basedOn w:val="Normal"/>
    <w:link w:val="PieddepageCar"/>
    <w:uiPriority w:val="99"/>
    <w:unhideWhenUsed/>
    <w:rsid w:val="00885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38D"/>
  </w:style>
  <w:style w:type="character" w:customStyle="1" w:styleId="Titre1Car">
    <w:name w:val="Titre 1 Car"/>
    <w:basedOn w:val="Policepardfaut"/>
    <w:link w:val="Titre1"/>
    <w:uiPriority w:val="9"/>
    <w:rsid w:val="0045657D"/>
    <w:rPr>
      <w:rFonts w:ascii="Arial" w:eastAsiaTheme="majorEastAsia" w:hAnsi="Arial" w:cstheme="majorBidi"/>
      <w:caps/>
      <w:color w:val="385623" w:themeColor="accent6" w:themeShade="8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B93"/>
    <w:pPr>
      <w:numPr>
        <w:numId w:val="0"/>
      </w:numPr>
      <w:outlineLvl w:val="9"/>
    </w:pPr>
    <w:rPr>
      <w:b/>
      <w:lang w:eastAsia="fr-FR"/>
    </w:rPr>
  </w:style>
  <w:style w:type="paragraph" w:styleId="Paragraphedeliste">
    <w:name w:val="List Paragraph"/>
    <w:basedOn w:val="Normal"/>
    <w:uiPriority w:val="34"/>
    <w:qFormat/>
    <w:rsid w:val="00F85A3A"/>
    <w:pPr>
      <w:spacing w:after="120"/>
      <w:ind w:left="-170" w:firstLine="709"/>
      <w:contextualSpacing/>
    </w:pPr>
    <w:rPr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5657D"/>
    <w:rPr>
      <w:rFonts w:ascii="Arial" w:eastAsiaTheme="majorEastAsia" w:hAnsi="Arial" w:cstheme="majorBidi"/>
      <w:i/>
      <w:color w:val="538135" w:themeColor="accent6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03C6"/>
    <w:rPr>
      <w:rFonts w:ascii="Arial" w:eastAsiaTheme="majorEastAsia" w:hAnsi="Arial" w:cstheme="majorBidi"/>
      <w:i/>
      <w:color w:val="70AD47" w:themeColor="accent6"/>
      <w:sz w:val="28"/>
      <w:szCs w:val="32"/>
    </w:rPr>
  </w:style>
  <w:style w:type="character" w:customStyle="1" w:styleId="Titre4Car">
    <w:name w:val="Titre 4 Car"/>
    <w:aliases w:val="Paragraphe 1 Car"/>
    <w:basedOn w:val="Policepardfaut"/>
    <w:link w:val="Titre4"/>
    <w:uiPriority w:val="9"/>
    <w:rsid w:val="0045657D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ansinterligne">
    <w:name w:val="No Spacing"/>
    <w:link w:val="SansinterligneCar"/>
    <w:uiPriority w:val="1"/>
    <w:qFormat/>
    <w:rsid w:val="00A2326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326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%20SNIR%202\Examen\Projet\gestion_projet\Modele_CE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843B5-2C97-43A5-BCD0-44806E8E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Modele_CEC</Template>
  <TotalTime>4</TotalTime>
  <Pages>3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Comparatif des versions Bluetooth</vt:lpstr>
    </vt:vector>
  </TitlesOfParts>
  <Company>lycée Charles De foucauld Nancy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Comparatif des versions Bluetooth</dc:title>
  <dc:subject/>
  <dc:creator>Dany MAUGIS</dc:creator>
  <cp:keywords/>
  <dc:description/>
  <cp:lastModifiedBy>DANY MAUGIS</cp:lastModifiedBy>
  <cp:revision>1</cp:revision>
  <dcterms:created xsi:type="dcterms:W3CDTF">2021-02-15T10:26:00Z</dcterms:created>
  <dcterms:modified xsi:type="dcterms:W3CDTF">2021-02-15T10:30:00Z</dcterms:modified>
</cp:coreProperties>
</file>