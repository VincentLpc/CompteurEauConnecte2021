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16153286"/>
        <w:docPartObj>
          <w:docPartGallery w:val="Cover Pages"/>
          <w:docPartUnique/>
        </w:docPartObj>
      </w:sdtPr>
      <w:sdtEndPr/>
      <w:sdtContent>
        <w:p w14:paraId="77AEE187" w14:textId="77777777" w:rsidR="00A23265" w:rsidRDefault="00A23265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61C1E7" wp14:editId="0B5893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198A7E" w14:textId="61E4BC74" w:rsidR="00A23265" w:rsidRDefault="00780F2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Dany MAUGIS</w:t>
                                      </w:r>
                                    </w:p>
                                  </w:sdtContent>
                                </w:sdt>
                                <w:p w14:paraId="07E2E350" w14:textId="77777777" w:rsidR="00A23265" w:rsidRDefault="008B5A8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2326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lycée Charles De foucauld Nancy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9EC5B5" w14:textId="77777777" w:rsidR="00A23265" w:rsidRDefault="00A23265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61C1E7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">
                    <v:rect id="Rectangle 121" o:spid="_x0000_s1027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" fillcolor="#70ad47 [3209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198A7E" w14:textId="61E4BC74" w:rsidR="00A23265" w:rsidRDefault="00780F2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Dany MAUGIS</w:t>
                                </w:r>
                              </w:p>
                            </w:sdtContent>
                          </w:sdt>
                          <w:p w14:paraId="07E2E350" w14:textId="77777777" w:rsidR="00A23265" w:rsidRDefault="008B5A8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23265">
                                  <w:rPr>
                                    <w:caps/>
                                    <w:color w:val="FFFFFF" w:themeColor="background1"/>
                                  </w:rPr>
                                  <w:t>lycée Charles De foucauld Nancy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A9EC5B5" w14:textId="77777777" w:rsidR="00A23265" w:rsidRDefault="00A23265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v:rect id="Rectangle 120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" fillcolor="#a5a5a5 [3206]" stroked="f"/>
                    <w10:wrap anchorx="page" anchory="page"/>
                  </v:group>
                </w:pict>
              </mc:Fallback>
            </mc:AlternateContent>
          </w:r>
        </w:p>
        <w:p w14:paraId="0B0F02BD" w14:textId="77777777" w:rsidR="00A23265" w:rsidRDefault="00A23265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106AFE" wp14:editId="70E5799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2329550</wp:posOffset>
                    </wp:positionV>
                    <wp:extent cx="5379522" cy="1852551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9522" cy="18525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E1A720" w14:textId="2EC0790B" w:rsidR="00A23265" w:rsidRDefault="00E76AEC" w:rsidP="00E76AEC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  <w:t>i</w:t>
                                </w:r>
                                <w:r w:rsidR="00780F2E">
                                  <w:rPr>
                                    <w:rFonts w:asciiTheme="majorHAnsi" w:hAnsiTheme="majorHAnsi" w:cstheme="majorHAnsi"/>
                                    <w:caps/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  <w:t>nstallation node-red Windows 10</w:t>
                                </w:r>
                              </w:p>
                              <w:p w14:paraId="28F0596A" w14:textId="77777777" w:rsidR="00780F2E" w:rsidRPr="00E76AEC" w:rsidRDefault="00780F2E" w:rsidP="00780F2E">
                                <w:pPr>
                                  <w:rPr>
                                    <w:rFonts w:asciiTheme="majorHAnsi" w:hAnsiTheme="majorHAnsi" w:cstheme="majorHAnsi"/>
                                    <w:caps/>
                                    <w:color w:val="767171" w:themeColor="background2" w:themeShade="80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47D51F9C" w14:textId="77777777" w:rsidR="00A23265" w:rsidRDefault="00A2326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106AFE" id="Zone de texte 1" o:spid="_x0000_s1030" type="#_x0000_t202" style="position:absolute;margin-left:0;margin-top:183.45pt;width:423.6pt;height:145.8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" fillcolor="white [3201]" stroked="f" strokeweight=".5pt">
                    <v:textbox>
                      <w:txbxContent>
                        <w:p w14:paraId="0CE1A720" w14:textId="2EC0790B" w:rsidR="00A23265" w:rsidRDefault="00E76AEC" w:rsidP="00E76AEC">
                          <w:pPr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color w:val="767171" w:themeColor="background2" w:themeShade="80"/>
                              <w:sz w:val="72"/>
                              <w:szCs w:val="72"/>
                            </w:rPr>
                            <w:t>i</w:t>
                          </w:r>
                          <w:r w:rsidR="00780F2E">
                            <w:rPr>
                              <w:rFonts w:asciiTheme="majorHAnsi" w:hAnsiTheme="majorHAnsi" w:cstheme="majorHAnsi"/>
                              <w:caps/>
                              <w:color w:val="767171" w:themeColor="background2" w:themeShade="80"/>
                              <w:sz w:val="72"/>
                              <w:szCs w:val="72"/>
                            </w:rPr>
                            <w:t>nstallation node-red Windows 10</w:t>
                          </w:r>
                        </w:p>
                        <w:p w14:paraId="28F0596A" w14:textId="77777777" w:rsidR="00780F2E" w:rsidRPr="00E76AEC" w:rsidRDefault="00780F2E" w:rsidP="00780F2E">
                          <w:pPr>
                            <w:rPr>
                              <w:rFonts w:asciiTheme="majorHAnsi" w:hAnsiTheme="majorHAnsi" w:cstheme="majorHAnsi"/>
                              <w:caps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  <w:p w14:paraId="47D51F9C" w14:textId="77777777" w:rsidR="00A23265" w:rsidRDefault="00A23265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09368C2" w14:textId="4AB59045" w:rsidR="00780F2E" w:rsidRDefault="00780F2E" w:rsidP="00780F2E">
      <w:pPr>
        <w:pStyle w:val="Titre4"/>
        <w:ind w:firstLine="708"/>
        <w:rPr>
          <w:sz w:val="28"/>
        </w:rPr>
      </w:pPr>
      <w:r>
        <w:rPr>
          <w:sz w:val="28"/>
        </w:rPr>
        <w:lastRenderedPageBreak/>
        <w:t xml:space="preserve">Télécharger </w:t>
      </w:r>
      <w:proofErr w:type="spellStart"/>
      <w:r>
        <w:rPr>
          <w:sz w:val="28"/>
        </w:rPr>
        <w:t>node-red</w:t>
      </w:r>
      <w:proofErr w:type="spellEnd"/>
      <w:r>
        <w:rPr>
          <w:sz w:val="28"/>
        </w:rPr>
        <w:t xml:space="preserve"> via le lien : </w:t>
      </w:r>
      <w:hyperlink r:id="rId8" w:history="1">
        <w:r w:rsidRPr="00B23602">
          <w:rPr>
            <w:rStyle w:val="Lienhypertexte"/>
            <w:i/>
          </w:rPr>
          <w:t>https://nodejs.org/en/</w:t>
        </w:r>
      </w:hyperlink>
      <w:r>
        <w:rPr>
          <w:sz w:val="28"/>
        </w:rPr>
        <w:t xml:space="preserve"> puis exécuter le.</w:t>
      </w:r>
    </w:p>
    <w:p w14:paraId="326C9177" w14:textId="77777777" w:rsidR="00780F2E" w:rsidRPr="00780F2E" w:rsidRDefault="00780F2E" w:rsidP="00780F2E"/>
    <w:p w14:paraId="52268B08" w14:textId="0A155960" w:rsidR="00780F2E" w:rsidRDefault="00780F2E" w:rsidP="00780F2E">
      <w:pPr>
        <w:pStyle w:val="Titre4"/>
        <w:rPr>
          <w:sz w:val="28"/>
        </w:rPr>
      </w:pPr>
      <w:r>
        <w:rPr>
          <w:sz w:val="28"/>
        </w:rPr>
        <w:tab/>
        <w:t>Continuez l’installation normalement puis arriver à la page "Tools for Native Modules" coché la case :</w:t>
      </w:r>
    </w:p>
    <w:p w14:paraId="701274DD" w14:textId="77777777" w:rsidR="00780F2E" w:rsidRPr="00780F2E" w:rsidRDefault="00780F2E" w:rsidP="00780F2E"/>
    <w:p w14:paraId="59E8C887" w14:textId="0F1A3CF2" w:rsidR="00415BEE" w:rsidRDefault="00780F2E" w:rsidP="00780F2E">
      <w:pPr>
        <w:pStyle w:val="Titre4"/>
      </w:pPr>
      <w:r>
        <w:rPr>
          <w:noProof/>
          <w:sz w:val="28"/>
          <w:lang w:eastAsia="fr-FR"/>
        </w:rPr>
        <w:drawing>
          <wp:inline distT="0" distB="0" distL="0" distR="0" wp14:anchorId="104BE2A8" wp14:editId="4A430299">
            <wp:extent cx="4725059" cy="36771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D0B9" w14:textId="77777777" w:rsidR="00780F2E" w:rsidRPr="00780F2E" w:rsidRDefault="00780F2E" w:rsidP="00780F2E"/>
    <w:p w14:paraId="6A66D8D6" w14:textId="48E06AED" w:rsidR="00780F2E" w:rsidRDefault="00780F2E" w:rsidP="00780F2E">
      <w:pPr>
        <w:pStyle w:val="Titre4"/>
        <w:ind w:firstLine="708"/>
        <w:rPr>
          <w:sz w:val="28"/>
        </w:rPr>
      </w:pPr>
      <w:r>
        <w:rPr>
          <w:sz w:val="28"/>
        </w:rPr>
        <w:t xml:space="preserve">Continuez l'installation, une console va s'ouvrir est installé différents packages pour </w:t>
      </w:r>
      <w:proofErr w:type="spellStart"/>
      <w:r>
        <w:rPr>
          <w:sz w:val="28"/>
        </w:rPr>
        <w:t>node-red</w:t>
      </w:r>
      <w:proofErr w:type="spellEnd"/>
      <w:r>
        <w:rPr>
          <w:sz w:val="28"/>
        </w:rPr>
        <w:t>, dont son interface graphique (cela va prendre du temps).</w:t>
      </w:r>
    </w:p>
    <w:p w14:paraId="6472F0A5" w14:textId="77777777" w:rsidR="00780F2E" w:rsidRPr="00780F2E" w:rsidRDefault="00780F2E" w:rsidP="00780F2E"/>
    <w:p w14:paraId="06997AE3" w14:textId="2886CF05" w:rsidR="00780F2E" w:rsidRDefault="00780F2E" w:rsidP="00780F2E">
      <w:pPr>
        <w:pStyle w:val="Titre4"/>
        <w:rPr>
          <w:sz w:val="28"/>
        </w:rPr>
      </w:pPr>
      <w:r>
        <w:rPr>
          <w:sz w:val="28"/>
        </w:rPr>
        <w:tab/>
        <w:t>Pour finaliser l'installation, ouvrez la console de commande et tapez la commande suivante :</w:t>
      </w:r>
    </w:p>
    <w:p w14:paraId="56C0CDEE" w14:textId="77777777" w:rsidR="00780F2E" w:rsidRPr="00780F2E" w:rsidRDefault="00780F2E" w:rsidP="00780F2E"/>
    <w:p w14:paraId="40E7FCAF" w14:textId="3DA8F881" w:rsidR="00780F2E" w:rsidRDefault="00780F2E" w:rsidP="00780F2E">
      <w:pPr>
        <w:pStyle w:val="Titre4"/>
      </w:pPr>
      <w:r>
        <w:rPr>
          <w:noProof/>
          <w:sz w:val="28"/>
          <w:lang w:eastAsia="fr-FR"/>
        </w:rPr>
        <w:drawing>
          <wp:inline distT="0" distB="0" distL="0" distR="0" wp14:anchorId="265DF369" wp14:editId="0B92F75B">
            <wp:extent cx="5760720" cy="13193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4CED" w14:textId="77777777" w:rsidR="00780F2E" w:rsidRPr="00780F2E" w:rsidRDefault="00780F2E" w:rsidP="00780F2E"/>
    <w:p w14:paraId="0B88A658" w14:textId="551F3DF2" w:rsidR="00780F2E" w:rsidRDefault="00780F2E" w:rsidP="00780F2E">
      <w:pPr>
        <w:pStyle w:val="Titre4"/>
        <w:ind w:firstLine="708"/>
        <w:rPr>
          <w:sz w:val="28"/>
        </w:rPr>
      </w:pPr>
      <w:r>
        <w:rPr>
          <w:sz w:val="28"/>
        </w:rPr>
        <w:lastRenderedPageBreak/>
        <w:t xml:space="preserve">Pour exécuter </w:t>
      </w:r>
      <w:proofErr w:type="spellStart"/>
      <w:r>
        <w:rPr>
          <w:sz w:val="28"/>
        </w:rPr>
        <w:t>node-red</w:t>
      </w:r>
      <w:proofErr w:type="spellEnd"/>
      <w:r>
        <w:rPr>
          <w:sz w:val="28"/>
        </w:rPr>
        <w:t xml:space="preserve"> utilisé la commande suivante :</w:t>
      </w:r>
    </w:p>
    <w:p w14:paraId="2A984747" w14:textId="77777777" w:rsidR="00780F2E" w:rsidRPr="00780F2E" w:rsidRDefault="00780F2E" w:rsidP="00780F2E"/>
    <w:p w14:paraId="3DBC74DB" w14:textId="2EF34AE2" w:rsidR="00780F2E" w:rsidRDefault="00780F2E" w:rsidP="00780F2E">
      <w:pPr>
        <w:pStyle w:val="Titre4"/>
      </w:pPr>
      <w:r>
        <w:rPr>
          <w:noProof/>
          <w:sz w:val="28"/>
          <w:lang w:eastAsia="fr-FR"/>
        </w:rPr>
        <w:drawing>
          <wp:inline distT="0" distB="0" distL="0" distR="0" wp14:anchorId="44DCC60F" wp14:editId="64A716B9">
            <wp:extent cx="2324100" cy="74546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43" cy="7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7CA5" w14:textId="77777777" w:rsidR="00780F2E" w:rsidRPr="00780F2E" w:rsidRDefault="00780F2E" w:rsidP="00780F2E"/>
    <w:p w14:paraId="56FA1482" w14:textId="169696CB" w:rsidR="00780F2E" w:rsidRDefault="00780F2E" w:rsidP="00780F2E">
      <w:pPr>
        <w:pStyle w:val="Titre4"/>
        <w:ind w:firstLine="708"/>
        <w:rPr>
          <w:sz w:val="28"/>
        </w:rPr>
      </w:pPr>
      <w:r>
        <w:rPr>
          <w:sz w:val="28"/>
        </w:rPr>
        <w:t>Allez ensuite à l'adresse web qui s'affiche dans la console de commande :</w:t>
      </w:r>
    </w:p>
    <w:p w14:paraId="2A239CD9" w14:textId="77777777" w:rsidR="00780F2E" w:rsidRPr="00780F2E" w:rsidRDefault="00780F2E" w:rsidP="00780F2E"/>
    <w:p w14:paraId="545035FF" w14:textId="160AB78C" w:rsidR="00780F2E" w:rsidRPr="00883761" w:rsidRDefault="00780F2E" w:rsidP="00E1694B">
      <w:r>
        <w:rPr>
          <w:noProof/>
          <w:sz w:val="28"/>
          <w:lang w:eastAsia="fr-FR"/>
        </w:rPr>
        <w:drawing>
          <wp:inline distT="0" distB="0" distL="0" distR="0" wp14:anchorId="34303194" wp14:editId="37EACBB0">
            <wp:extent cx="5382376" cy="733527"/>
            <wp:effectExtent l="0" t="0" r="889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F2E" w:rsidRPr="00883761" w:rsidSect="00A2326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6E54C" w14:textId="77777777" w:rsidR="008B5A86" w:rsidRDefault="008B5A86" w:rsidP="0088538D">
      <w:pPr>
        <w:spacing w:after="0" w:line="240" w:lineRule="auto"/>
      </w:pPr>
      <w:r>
        <w:separator/>
      </w:r>
    </w:p>
  </w:endnote>
  <w:endnote w:type="continuationSeparator" w:id="0">
    <w:p w14:paraId="6237880C" w14:textId="77777777" w:rsidR="008B5A86" w:rsidRDefault="008B5A86" w:rsidP="0088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332715"/>
      <w:docPartObj>
        <w:docPartGallery w:val="Page Numbers (Bottom of Page)"/>
        <w:docPartUnique/>
      </w:docPartObj>
    </w:sdtPr>
    <w:sdtEndPr/>
    <w:sdtContent>
      <w:p w14:paraId="1EAD5049" w14:textId="77777777" w:rsidR="008E7E49" w:rsidRDefault="008E7E4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B83">
          <w:rPr>
            <w:noProof/>
          </w:rPr>
          <w:t>1</w:t>
        </w:r>
        <w:r>
          <w:fldChar w:fldCharType="end"/>
        </w:r>
        <w:r w:rsidR="00883761">
          <w:t>/</w:t>
        </w:r>
        <w:r w:rsidR="008B5A86">
          <w:fldChar w:fldCharType="begin"/>
        </w:r>
        <w:r w:rsidR="008B5A86">
          <w:instrText xml:space="preserve"> NUMPAGES  \* Arabic  \* MERGEFORMAT </w:instrText>
        </w:r>
        <w:r w:rsidR="008B5A86">
          <w:fldChar w:fldCharType="separate"/>
        </w:r>
        <w:r w:rsidR="00787B83">
          <w:rPr>
            <w:noProof/>
          </w:rPr>
          <w:t>1</w:t>
        </w:r>
        <w:r w:rsidR="008B5A86">
          <w:rPr>
            <w:noProof/>
          </w:rPr>
          <w:fldChar w:fldCharType="end"/>
        </w:r>
      </w:p>
    </w:sdtContent>
  </w:sdt>
  <w:p w14:paraId="79EDB51E" w14:textId="77777777" w:rsidR="00E70BE2" w:rsidRPr="00415BEE" w:rsidRDefault="00E70BE2" w:rsidP="00E57604">
    <w:pPr>
      <w:pStyle w:val="Pieddepage"/>
      <w:rPr>
        <w:color w:val="A6A6A6" w:themeColor="background1" w:themeShade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E99BF" w14:textId="77777777" w:rsidR="008B5A86" w:rsidRDefault="008B5A86" w:rsidP="0088538D">
      <w:pPr>
        <w:spacing w:after="0" w:line="240" w:lineRule="auto"/>
      </w:pPr>
      <w:r>
        <w:separator/>
      </w:r>
    </w:p>
  </w:footnote>
  <w:footnote w:type="continuationSeparator" w:id="0">
    <w:p w14:paraId="47709FEE" w14:textId="77777777" w:rsidR="008B5A86" w:rsidRDefault="008B5A86" w:rsidP="00885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83E15" w14:textId="77777777" w:rsidR="001F4CC1" w:rsidRPr="001F4CC1" w:rsidRDefault="001F4CC1" w:rsidP="001F4CC1">
    <w:pPr>
      <w:pStyle w:val="En-tte"/>
      <w:jc w:val="both"/>
      <w:rPr>
        <w:color w:val="A6A6A6" w:themeColor="background1" w:themeShade="A6"/>
        <w:sz w:val="18"/>
        <w:szCs w:val="18"/>
      </w:rPr>
    </w:pPr>
    <w:r>
      <w:rPr>
        <w:color w:val="A6A6A6" w:themeColor="background1" w:themeShade="A6"/>
        <w:sz w:val="18"/>
        <w:szCs w:val="18"/>
      </w:rPr>
      <w:t>Session 2020-2021</w:t>
    </w:r>
    <w:r w:rsidRPr="001F4CC1">
      <w:rPr>
        <w:color w:val="A6A6A6" w:themeColor="background1" w:themeShade="A6"/>
        <w:sz w:val="18"/>
        <w:szCs w:val="18"/>
      </w:rPr>
      <w:ptab w:relativeTo="margin" w:alignment="center" w:leader="none"/>
    </w:r>
    <w:r>
      <w:rPr>
        <w:color w:val="A6A6A6" w:themeColor="background1" w:themeShade="A6"/>
        <w:sz w:val="18"/>
        <w:szCs w:val="18"/>
      </w:rPr>
      <w:t>Equipe compteur d’eau connecté</w:t>
    </w:r>
    <w:r w:rsidRPr="001F4CC1">
      <w:rPr>
        <w:color w:val="A6A6A6" w:themeColor="background1" w:themeShade="A6"/>
        <w:sz w:val="18"/>
        <w:szCs w:val="18"/>
      </w:rPr>
      <w:ptab w:relativeTo="margin" w:alignment="right" w:leader="none"/>
    </w:r>
    <w:r>
      <w:rPr>
        <w:color w:val="A6A6A6" w:themeColor="background1" w:themeShade="A6"/>
        <w:sz w:val="18"/>
        <w:szCs w:val="18"/>
      </w:rPr>
      <w:t>BTS SN-IR CDF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5F0"/>
    <w:multiLevelType w:val="hybridMultilevel"/>
    <w:tmpl w:val="13A86254"/>
    <w:lvl w:ilvl="0" w:tplc="99B43B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50E1"/>
    <w:multiLevelType w:val="hybridMultilevel"/>
    <w:tmpl w:val="0D4A0C7C"/>
    <w:lvl w:ilvl="0" w:tplc="50A64BD8">
      <w:start w:val="1"/>
      <w:numFmt w:val="decimal"/>
      <w:lvlText w:val="%1.1"/>
      <w:lvlJc w:val="left"/>
      <w:pPr>
        <w:ind w:left="137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92" w:hanging="360"/>
      </w:pPr>
    </w:lvl>
    <w:lvl w:ilvl="2" w:tplc="040C001B" w:tentative="1">
      <w:start w:val="1"/>
      <w:numFmt w:val="lowerRoman"/>
      <w:lvlText w:val="%3."/>
      <w:lvlJc w:val="right"/>
      <w:pPr>
        <w:ind w:left="2812" w:hanging="180"/>
      </w:pPr>
    </w:lvl>
    <w:lvl w:ilvl="3" w:tplc="040C000F" w:tentative="1">
      <w:start w:val="1"/>
      <w:numFmt w:val="decimal"/>
      <w:lvlText w:val="%4."/>
      <w:lvlJc w:val="left"/>
      <w:pPr>
        <w:ind w:left="3532" w:hanging="360"/>
      </w:pPr>
    </w:lvl>
    <w:lvl w:ilvl="4" w:tplc="040C0019" w:tentative="1">
      <w:start w:val="1"/>
      <w:numFmt w:val="lowerLetter"/>
      <w:lvlText w:val="%5."/>
      <w:lvlJc w:val="left"/>
      <w:pPr>
        <w:ind w:left="4252" w:hanging="360"/>
      </w:pPr>
    </w:lvl>
    <w:lvl w:ilvl="5" w:tplc="040C001B" w:tentative="1">
      <w:start w:val="1"/>
      <w:numFmt w:val="lowerRoman"/>
      <w:lvlText w:val="%6."/>
      <w:lvlJc w:val="right"/>
      <w:pPr>
        <w:ind w:left="4972" w:hanging="180"/>
      </w:pPr>
    </w:lvl>
    <w:lvl w:ilvl="6" w:tplc="040C000F" w:tentative="1">
      <w:start w:val="1"/>
      <w:numFmt w:val="decimal"/>
      <w:lvlText w:val="%7."/>
      <w:lvlJc w:val="left"/>
      <w:pPr>
        <w:ind w:left="5692" w:hanging="360"/>
      </w:pPr>
    </w:lvl>
    <w:lvl w:ilvl="7" w:tplc="040C0019" w:tentative="1">
      <w:start w:val="1"/>
      <w:numFmt w:val="lowerLetter"/>
      <w:lvlText w:val="%8."/>
      <w:lvlJc w:val="left"/>
      <w:pPr>
        <w:ind w:left="6412" w:hanging="360"/>
      </w:pPr>
    </w:lvl>
    <w:lvl w:ilvl="8" w:tplc="040C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16F7492F"/>
    <w:multiLevelType w:val="hybridMultilevel"/>
    <w:tmpl w:val="8D86B23E"/>
    <w:lvl w:ilvl="0" w:tplc="E0A017D8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1A20595"/>
    <w:multiLevelType w:val="hybridMultilevel"/>
    <w:tmpl w:val="C5561258"/>
    <w:lvl w:ilvl="0" w:tplc="12E42E6E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15E0D"/>
    <w:multiLevelType w:val="hybridMultilevel"/>
    <w:tmpl w:val="947A7378"/>
    <w:lvl w:ilvl="0" w:tplc="5DB452D8">
      <w:start w:val="1"/>
      <w:numFmt w:val="upperRoman"/>
      <w:lvlText w:val="%1."/>
      <w:lvlJc w:val="right"/>
      <w:pPr>
        <w:ind w:left="717" w:hanging="360"/>
      </w:pPr>
      <w:rPr>
        <w:sz w:val="36"/>
        <w:szCs w:val="36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61706"/>
    <w:multiLevelType w:val="hybridMultilevel"/>
    <w:tmpl w:val="61AEEFAE"/>
    <w:lvl w:ilvl="0" w:tplc="882437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16D15"/>
    <w:multiLevelType w:val="hybridMultilevel"/>
    <w:tmpl w:val="270E9940"/>
    <w:lvl w:ilvl="0" w:tplc="CDE8B758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377EB3"/>
    <w:multiLevelType w:val="hybridMultilevel"/>
    <w:tmpl w:val="E5F8F454"/>
    <w:lvl w:ilvl="0" w:tplc="F3A4716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E42D0"/>
    <w:multiLevelType w:val="hybridMultilevel"/>
    <w:tmpl w:val="EB7817B6"/>
    <w:lvl w:ilvl="0" w:tplc="3006AD2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EC234E4"/>
    <w:multiLevelType w:val="hybridMultilevel"/>
    <w:tmpl w:val="DD78D19E"/>
    <w:lvl w:ilvl="0" w:tplc="56741D46">
      <w:start w:val="1"/>
      <w:numFmt w:val="decimal"/>
      <w:pStyle w:val="Titre2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2E"/>
    <w:rsid w:val="00046750"/>
    <w:rsid w:val="000A787F"/>
    <w:rsid w:val="000B16C1"/>
    <w:rsid w:val="00100489"/>
    <w:rsid w:val="001522C4"/>
    <w:rsid w:val="00184A54"/>
    <w:rsid w:val="001C557A"/>
    <w:rsid w:val="001F4CC1"/>
    <w:rsid w:val="00246B93"/>
    <w:rsid w:val="002625F9"/>
    <w:rsid w:val="002949EB"/>
    <w:rsid w:val="002A662C"/>
    <w:rsid w:val="002D418D"/>
    <w:rsid w:val="00350CF1"/>
    <w:rsid w:val="003B0C2D"/>
    <w:rsid w:val="003C73A3"/>
    <w:rsid w:val="003E5A4B"/>
    <w:rsid w:val="00415BEE"/>
    <w:rsid w:val="004459E5"/>
    <w:rsid w:val="0045657D"/>
    <w:rsid w:val="00456DC4"/>
    <w:rsid w:val="00490DF7"/>
    <w:rsid w:val="0057139F"/>
    <w:rsid w:val="00586DA4"/>
    <w:rsid w:val="006314EF"/>
    <w:rsid w:val="00685145"/>
    <w:rsid w:val="00731B65"/>
    <w:rsid w:val="00761D07"/>
    <w:rsid w:val="00780F2E"/>
    <w:rsid w:val="00787B83"/>
    <w:rsid w:val="007D338E"/>
    <w:rsid w:val="007D7824"/>
    <w:rsid w:val="007F4AD5"/>
    <w:rsid w:val="007F4EE2"/>
    <w:rsid w:val="008118BD"/>
    <w:rsid w:val="00817A4F"/>
    <w:rsid w:val="00820D87"/>
    <w:rsid w:val="00883761"/>
    <w:rsid w:val="0088538D"/>
    <w:rsid w:val="00895F9F"/>
    <w:rsid w:val="008B5A86"/>
    <w:rsid w:val="008D68C9"/>
    <w:rsid w:val="008E7E49"/>
    <w:rsid w:val="00980FFC"/>
    <w:rsid w:val="009E4781"/>
    <w:rsid w:val="00A01F2B"/>
    <w:rsid w:val="00A0325A"/>
    <w:rsid w:val="00A23265"/>
    <w:rsid w:val="00A70651"/>
    <w:rsid w:val="00A95BFC"/>
    <w:rsid w:val="00AD187D"/>
    <w:rsid w:val="00B33CBF"/>
    <w:rsid w:val="00BE7CD9"/>
    <w:rsid w:val="00C0500A"/>
    <w:rsid w:val="00C07827"/>
    <w:rsid w:val="00C44D05"/>
    <w:rsid w:val="00CA6F5C"/>
    <w:rsid w:val="00D11B54"/>
    <w:rsid w:val="00D90990"/>
    <w:rsid w:val="00DB03C6"/>
    <w:rsid w:val="00DD2376"/>
    <w:rsid w:val="00E1694B"/>
    <w:rsid w:val="00E21A1C"/>
    <w:rsid w:val="00E442C8"/>
    <w:rsid w:val="00E57604"/>
    <w:rsid w:val="00E70BE2"/>
    <w:rsid w:val="00E75F12"/>
    <w:rsid w:val="00E76AEC"/>
    <w:rsid w:val="00EB2575"/>
    <w:rsid w:val="00F15E54"/>
    <w:rsid w:val="00F37F78"/>
    <w:rsid w:val="00F85A3A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5C44"/>
  <w15:chartTrackingRefBased/>
  <w15:docId w15:val="{E2731DB6-2C40-4F3C-8C24-4CE98666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5657D"/>
    <w:pPr>
      <w:keepNext/>
      <w:keepLines/>
      <w:numPr>
        <w:numId w:val="5"/>
      </w:numPr>
      <w:spacing w:before="240" w:after="0"/>
      <w:ind w:left="357" w:hanging="357"/>
      <w:outlineLvl w:val="0"/>
    </w:pPr>
    <w:rPr>
      <w:rFonts w:ascii="Arial" w:eastAsiaTheme="majorEastAsia" w:hAnsi="Arial" w:cstheme="majorBidi"/>
      <w:caps/>
      <w:color w:val="385623" w:themeColor="accent6" w:themeShade="80"/>
      <w:sz w:val="36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45657D"/>
    <w:pPr>
      <w:numPr>
        <w:numId w:val="9"/>
      </w:numPr>
      <w:spacing w:line="360" w:lineRule="auto"/>
      <w:ind w:left="357" w:hanging="357"/>
      <w:outlineLvl w:val="1"/>
    </w:pPr>
    <w:rPr>
      <w:i/>
      <w:caps w:val="0"/>
      <w:color w:val="538135" w:themeColor="accent6" w:themeShade="BF"/>
      <w:sz w:val="28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DB03C6"/>
    <w:pPr>
      <w:numPr>
        <w:numId w:val="10"/>
      </w:numPr>
      <w:ind w:left="357" w:hanging="357"/>
      <w:outlineLvl w:val="2"/>
    </w:pPr>
    <w:rPr>
      <w:i/>
      <w:caps w:val="0"/>
      <w:color w:val="70AD47" w:themeColor="accent6"/>
      <w:sz w:val="28"/>
    </w:rPr>
  </w:style>
  <w:style w:type="paragraph" w:styleId="Titre4">
    <w:name w:val="heading 4"/>
    <w:aliases w:val="Paragraphe 1"/>
    <w:basedOn w:val="Normal"/>
    <w:next w:val="Normal"/>
    <w:link w:val="Titre4Car"/>
    <w:uiPriority w:val="9"/>
    <w:unhideWhenUsed/>
    <w:qFormat/>
    <w:rsid w:val="0045657D"/>
    <w:pPr>
      <w:keepNext/>
      <w:keepLines/>
      <w:spacing w:before="40" w:after="0" w:line="240" w:lineRule="auto"/>
      <w:jc w:val="both"/>
      <w:outlineLvl w:val="3"/>
    </w:pPr>
    <w:rPr>
      <w:rFonts w:ascii="Arial" w:eastAsiaTheme="majorEastAsia" w:hAnsi="Arial" w:cstheme="majorBidi"/>
      <w:iCs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38D"/>
  </w:style>
  <w:style w:type="paragraph" w:styleId="Pieddepage">
    <w:name w:val="footer"/>
    <w:basedOn w:val="Normal"/>
    <w:link w:val="PieddepageCar"/>
    <w:uiPriority w:val="99"/>
    <w:unhideWhenUsed/>
    <w:rsid w:val="0088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38D"/>
  </w:style>
  <w:style w:type="character" w:customStyle="1" w:styleId="Titre1Car">
    <w:name w:val="Titre 1 Car"/>
    <w:basedOn w:val="Policepardfaut"/>
    <w:link w:val="Titre1"/>
    <w:uiPriority w:val="9"/>
    <w:rsid w:val="0045657D"/>
    <w:rPr>
      <w:rFonts w:ascii="Arial" w:eastAsiaTheme="majorEastAsia" w:hAnsi="Arial" w:cstheme="majorBidi"/>
      <w:caps/>
      <w:color w:val="385623" w:themeColor="accent6" w:themeShade="8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B93"/>
    <w:pPr>
      <w:numPr>
        <w:numId w:val="0"/>
      </w:numPr>
      <w:outlineLvl w:val="9"/>
    </w:pPr>
    <w:rPr>
      <w:b/>
      <w:lang w:eastAsia="fr-FR"/>
    </w:rPr>
  </w:style>
  <w:style w:type="paragraph" w:styleId="Paragraphedeliste">
    <w:name w:val="List Paragraph"/>
    <w:basedOn w:val="Normal"/>
    <w:uiPriority w:val="34"/>
    <w:qFormat/>
    <w:rsid w:val="00F85A3A"/>
    <w:pPr>
      <w:spacing w:after="120"/>
      <w:ind w:left="-170" w:firstLine="709"/>
      <w:contextualSpacing/>
    </w:pPr>
    <w:rPr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5657D"/>
    <w:rPr>
      <w:rFonts w:ascii="Arial" w:eastAsiaTheme="majorEastAsia" w:hAnsi="Arial" w:cstheme="majorBidi"/>
      <w:i/>
      <w:color w:val="538135" w:themeColor="accent6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03C6"/>
    <w:rPr>
      <w:rFonts w:ascii="Arial" w:eastAsiaTheme="majorEastAsia" w:hAnsi="Arial" w:cstheme="majorBidi"/>
      <w:i/>
      <w:color w:val="70AD47" w:themeColor="accent6"/>
      <w:sz w:val="28"/>
      <w:szCs w:val="32"/>
    </w:rPr>
  </w:style>
  <w:style w:type="character" w:customStyle="1" w:styleId="Titre4Car">
    <w:name w:val="Titre 4 Car"/>
    <w:aliases w:val="Paragraphe 1 Car"/>
    <w:basedOn w:val="Policepardfaut"/>
    <w:link w:val="Titre4"/>
    <w:uiPriority w:val="9"/>
    <w:rsid w:val="0045657D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ansinterligne">
    <w:name w:val="No Spacing"/>
    <w:link w:val="SansinterligneCar"/>
    <w:uiPriority w:val="1"/>
    <w:qFormat/>
    <w:rsid w:val="00A2326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3265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780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%20SNIR%202\Examen\Projet\gestion_projet\Modele_CE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843B5-2C97-43A5-BCD0-44806E8E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Modele_CEC</Template>
  <TotalTime>3</TotalTime>
  <Pages>3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Comparatif des versions Bluetooth</vt:lpstr>
    </vt:vector>
  </TitlesOfParts>
  <Company>lycée Charles De foucauld Nancy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Comparatif des versions Bluetooth</dc:title>
  <dc:subject/>
  <dc:creator>Dany MAUGIS</dc:creator>
  <cp:keywords/>
  <dc:description/>
  <cp:lastModifiedBy>DANY MAUGIS</cp:lastModifiedBy>
  <cp:revision>1</cp:revision>
  <dcterms:created xsi:type="dcterms:W3CDTF">2021-02-15T10:41:00Z</dcterms:created>
  <dcterms:modified xsi:type="dcterms:W3CDTF">2021-02-15T10:44:00Z</dcterms:modified>
</cp:coreProperties>
</file>