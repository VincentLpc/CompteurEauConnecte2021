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16153286"/>
        <w:docPartObj>
          <w:docPartGallery w:val="Cover Pages"/>
          <w:docPartUnique/>
        </w:docPartObj>
      </w:sdtPr>
      <w:sdtEndPr/>
      <w:sdtContent>
        <w:p w14:paraId="7C1D0675" w14:textId="77777777" w:rsidR="00A23265" w:rsidRDefault="00A23265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58042D" wp14:editId="3CA4F5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783AAD" w14:textId="68CA03EA" w:rsidR="00A23265" w:rsidRDefault="0014080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Dany MAUGIS</w:t>
                                      </w:r>
                                    </w:p>
                                  </w:sdtContent>
                                </w:sdt>
                                <w:p w14:paraId="306FD8FD" w14:textId="77777777" w:rsidR="00A23265" w:rsidRDefault="00E710C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2326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lycée Charles De foucauld Nancy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0946A0" w14:textId="77777777" w:rsidR="00A23265" w:rsidRDefault="00A23265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58042D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">
                    <v:rect id="Rectangle 121" o:spid="_x0000_s1027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" fillcolor="#70ad47 [3209]" stroked="f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5783AAD" w14:textId="68CA03EA" w:rsidR="00A23265" w:rsidRDefault="0014080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Dany MAUGIS</w:t>
                                </w:r>
                              </w:p>
                            </w:sdtContent>
                          </w:sdt>
                          <w:p w14:paraId="306FD8FD" w14:textId="77777777" w:rsidR="00A23265" w:rsidRDefault="00E710C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23265">
                                  <w:rPr>
                                    <w:caps/>
                                    <w:color w:val="FFFFFF" w:themeColor="background1"/>
                                  </w:rPr>
                                  <w:t>lycée Charles De foucauld Nancy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450946A0" w14:textId="77777777" w:rsidR="00A23265" w:rsidRDefault="00A23265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v:rect id="Rectangle 120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" fillcolor="#a5a5a5 [3206]" stroked="f"/>
                    <w10:wrap anchorx="page" anchory="page"/>
                  </v:group>
                </w:pict>
              </mc:Fallback>
            </mc:AlternateContent>
          </w:r>
        </w:p>
        <w:p w14:paraId="008DBA9B" w14:textId="77777777" w:rsidR="00A23265" w:rsidRDefault="00A23265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592713" wp14:editId="3A3CBE5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2329550</wp:posOffset>
                    </wp:positionV>
                    <wp:extent cx="5379522" cy="1852551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9522" cy="18525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5663DD" w14:textId="4BE6E809" w:rsidR="00A23265" w:rsidRPr="00E76AEC" w:rsidRDefault="00E76AEC" w:rsidP="00E76AEC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767171" w:themeColor="background2" w:themeShade="8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767171" w:themeColor="background2" w:themeShade="80"/>
                                    <w:sz w:val="72"/>
                                    <w:szCs w:val="72"/>
                                  </w:rPr>
                                  <w:t>i</w:t>
                                </w:r>
                                <w:r w:rsidR="00140803">
                                  <w:rPr>
                                    <w:rFonts w:asciiTheme="majorHAnsi" w:hAnsiTheme="majorHAnsi" w:cstheme="majorHAnsi"/>
                                    <w:caps/>
                                    <w:color w:val="767171" w:themeColor="background2" w:themeShade="80"/>
                                    <w:sz w:val="72"/>
                                    <w:szCs w:val="72"/>
                                  </w:rPr>
                                  <w:t>nstallation MySQL Server</w:t>
                                </w:r>
                              </w:p>
                              <w:p w14:paraId="7141DB91" w14:textId="77777777" w:rsidR="00A23265" w:rsidRDefault="00A2326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592713" id="Zone de texte 1" o:spid="_x0000_s1030" type="#_x0000_t202" style="position:absolute;margin-left:0;margin-top:183.45pt;width:423.6pt;height:145.8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" fillcolor="white [3201]" stroked="f" strokeweight=".5pt">
                    <v:textbox>
                      <w:txbxContent>
                        <w:p w14:paraId="345663DD" w14:textId="4BE6E809" w:rsidR="00A23265" w:rsidRPr="00E76AEC" w:rsidRDefault="00E76AEC" w:rsidP="00E76AEC">
                          <w:pPr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color w:val="767171" w:themeColor="background2" w:themeShade="80"/>
                              <w:sz w:val="72"/>
                              <w:szCs w:val="72"/>
                            </w:rPr>
                            <w:t>i</w:t>
                          </w:r>
                          <w:r w:rsidR="00140803">
                            <w:rPr>
                              <w:rFonts w:asciiTheme="majorHAnsi" w:hAnsiTheme="majorHAnsi" w:cstheme="majorHAnsi"/>
                              <w:caps/>
                              <w:color w:val="767171" w:themeColor="background2" w:themeShade="80"/>
                              <w:sz w:val="72"/>
                              <w:szCs w:val="72"/>
                            </w:rPr>
                            <w:t>nstallation MySQL Server</w:t>
                          </w:r>
                        </w:p>
                        <w:p w14:paraId="7141DB91" w14:textId="77777777" w:rsidR="00A23265" w:rsidRDefault="00A23265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0B8338A8" w14:textId="0A1E42B2" w:rsidR="00140803" w:rsidRDefault="00140803" w:rsidP="00140803">
      <w:pPr>
        <w:pStyle w:val="Titre4"/>
        <w:ind w:firstLine="708"/>
        <w:rPr>
          <w:szCs w:val="24"/>
        </w:rPr>
      </w:pPr>
      <w:r>
        <w:rPr>
          <w:sz w:val="28"/>
          <w:szCs w:val="28"/>
        </w:rPr>
        <w:lastRenderedPageBreak/>
        <w:t xml:space="preserve">Télécharger MySQL ici : </w:t>
      </w:r>
      <w:hyperlink r:id="rId8" w:anchor="downloads" w:history="1">
        <w:r w:rsidRPr="007D5581">
          <w:rPr>
            <w:rStyle w:val="Lienhypertexte"/>
            <w:i/>
            <w:szCs w:val="24"/>
          </w:rPr>
          <w:t>https://dev.mysql.com/downloads/file/?id=501541</w:t>
        </w:r>
      </w:hyperlink>
      <w:r w:rsidRPr="00107407">
        <w:rPr>
          <w:szCs w:val="24"/>
        </w:rPr>
        <w:t xml:space="preserve"> </w:t>
      </w:r>
    </w:p>
    <w:p w14:paraId="45F16FCB" w14:textId="77777777" w:rsidR="00140803" w:rsidRPr="00140803" w:rsidRDefault="00140803" w:rsidP="00140803"/>
    <w:p w14:paraId="44214DC9" w14:textId="02FA6C97" w:rsidR="00140803" w:rsidRDefault="00140803" w:rsidP="00140803">
      <w:pPr>
        <w:pStyle w:val="Titre4"/>
        <w:rPr>
          <w:sz w:val="28"/>
          <w:szCs w:val="28"/>
        </w:rPr>
      </w:pPr>
      <w:r>
        <w:rPr>
          <w:sz w:val="28"/>
          <w:szCs w:val="28"/>
        </w:rPr>
        <w:tab/>
        <w:t>Exécuter "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-installer-</w:t>
      </w:r>
      <w:proofErr w:type="spell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>" vous tomberez sur cette page, sélectionnez "Custom" puis "Next &gt;" :</w:t>
      </w:r>
    </w:p>
    <w:p w14:paraId="583C88C6" w14:textId="50905AE0" w:rsidR="00415BEE" w:rsidRDefault="00140803" w:rsidP="00E1694B"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B9EB2F7" wp14:editId="32B122CA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760720" cy="4338320"/>
            <wp:effectExtent l="0" t="0" r="0" b="50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B25C1" w14:textId="26387CCB" w:rsidR="00140803" w:rsidRPr="00140803" w:rsidRDefault="00140803" w:rsidP="00140803"/>
    <w:p w14:paraId="601831AA" w14:textId="1B363042" w:rsidR="00140803" w:rsidRPr="00140803" w:rsidRDefault="00140803" w:rsidP="00140803"/>
    <w:p w14:paraId="08E6243A" w14:textId="00088D28" w:rsidR="00140803" w:rsidRPr="00140803" w:rsidRDefault="00140803" w:rsidP="00140803"/>
    <w:p w14:paraId="631BE0F7" w14:textId="3F924EBB" w:rsidR="00140803" w:rsidRPr="00140803" w:rsidRDefault="00140803" w:rsidP="00140803"/>
    <w:p w14:paraId="6AE32BBB" w14:textId="28118FEF" w:rsidR="00140803" w:rsidRPr="00140803" w:rsidRDefault="00140803" w:rsidP="00140803"/>
    <w:p w14:paraId="44CB85FC" w14:textId="4EDFFD4C" w:rsidR="00140803" w:rsidRPr="00140803" w:rsidRDefault="00140803" w:rsidP="00140803"/>
    <w:p w14:paraId="020523E8" w14:textId="1A3F1FD9" w:rsidR="00140803" w:rsidRPr="00140803" w:rsidRDefault="00140803" w:rsidP="00140803"/>
    <w:p w14:paraId="02B593E4" w14:textId="0AF743F5" w:rsidR="00140803" w:rsidRPr="00140803" w:rsidRDefault="00140803" w:rsidP="00140803"/>
    <w:p w14:paraId="4AF6D556" w14:textId="7A633213" w:rsidR="00140803" w:rsidRPr="00140803" w:rsidRDefault="00140803" w:rsidP="00140803"/>
    <w:p w14:paraId="4A84FEC2" w14:textId="6B2E3C0E" w:rsidR="00140803" w:rsidRPr="00140803" w:rsidRDefault="00140803" w:rsidP="00140803"/>
    <w:p w14:paraId="67C2CE48" w14:textId="3770A142" w:rsidR="00140803" w:rsidRPr="00140803" w:rsidRDefault="00140803" w:rsidP="00140803"/>
    <w:p w14:paraId="76E7398A" w14:textId="1F9757CC" w:rsidR="00140803" w:rsidRPr="00140803" w:rsidRDefault="00140803" w:rsidP="00140803"/>
    <w:p w14:paraId="0C0FFFE9" w14:textId="5CD9361B" w:rsidR="00140803" w:rsidRPr="00140803" w:rsidRDefault="00140803" w:rsidP="00140803"/>
    <w:p w14:paraId="13FD86F3" w14:textId="002EC34A" w:rsidR="00140803" w:rsidRPr="00140803" w:rsidRDefault="00140803" w:rsidP="00140803"/>
    <w:p w14:paraId="1D06AB67" w14:textId="23EA46C4" w:rsidR="00140803" w:rsidRPr="00140803" w:rsidRDefault="00140803" w:rsidP="00140803"/>
    <w:p w14:paraId="4B6A798E" w14:textId="5F2B75A6" w:rsidR="00140803" w:rsidRDefault="00140803">
      <w:r>
        <w:br w:type="page"/>
      </w:r>
    </w:p>
    <w:p w14:paraId="2AC32D8A" w14:textId="2E96D8BD" w:rsidR="00140803" w:rsidRDefault="00140803" w:rsidP="00140803">
      <w:pPr>
        <w:pStyle w:val="Titre4"/>
        <w:ind w:firstLine="708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78A9036" wp14:editId="05EF0184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760720" cy="4384916"/>
            <wp:effectExtent l="0" t="0" r="0" b="0"/>
            <wp:wrapThrough wrapText="bothSides">
              <wp:wrapPolygon edited="0">
                <wp:start x="0" y="0"/>
                <wp:lineTo x="0" y="21491"/>
                <wp:lineTo x="21500" y="21491"/>
                <wp:lineTo x="2150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Séléctionnez MySQL Server(numéro de version) -X64, puis appuyer sur la flèche :</w:t>
      </w:r>
    </w:p>
    <w:p w14:paraId="650C0249" w14:textId="28F76A34" w:rsidR="00140803" w:rsidRDefault="00140803" w:rsidP="00140803">
      <w:pPr>
        <w:pStyle w:val="Titre4"/>
        <w:rPr>
          <w:noProof/>
        </w:rPr>
      </w:pPr>
      <w:r>
        <w:rPr>
          <w:noProof/>
        </w:rPr>
        <w:br w:type="page"/>
      </w:r>
    </w:p>
    <w:p w14:paraId="50E16FB1" w14:textId="115922BA" w:rsidR="00140803" w:rsidRDefault="00140803" w:rsidP="00140803">
      <w:pPr>
        <w:pStyle w:val="Titre4"/>
        <w:ind w:firstLine="708"/>
        <w:rPr>
          <w:noProof/>
        </w:rPr>
      </w:pPr>
      <w:r>
        <w:rPr>
          <w:noProof/>
        </w:rPr>
        <w:lastRenderedPageBreak/>
        <w:t>Cliquer sur "Next &gt;" puis sur la page suivante "Execute" et sur les autres bouton "Next &gt;" des autres pages. Arrivé la page "Authentification Method" séléctionnez la deuxième option :</w:t>
      </w:r>
    </w:p>
    <w:p w14:paraId="36B2242F" w14:textId="22F5ABE5" w:rsidR="00140803" w:rsidRDefault="00140803" w:rsidP="00140803">
      <w:pPr>
        <w:pStyle w:val="Titre4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C76183" wp14:editId="0D6CD35F">
            <wp:simplePos x="0" y="0"/>
            <wp:positionH relativeFrom="column">
              <wp:posOffset>-99695</wp:posOffset>
            </wp:positionH>
            <wp:positionV relativeFrom="paragraph">
              <wp:posOffset>10160</wp:posOffset>
            </wp:positionV>
            <wp:extent cx="5760720" cy="4362844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03580" w14:textId="518AC20C" w:rsidR="00140803" w:rsidRPr="00140803" w:rsidRDefault="00140803" w:rsidP="00140803">
      <w:pPr>
        <w:pStyle w:val="Titre4"/>
      </w:pPr>
    </w:p>
    <w:p w14:paraId="534318B4" w14:textId="5017A322" w:rsidR="00140803" w:rsidRPr="00140803" w:rsidRDefault="00140803" w:rsidP="00140803">
      <w:pPr>
        <w:pStyle w:val="Titre4"/>
      </w:pPr>
    </w:p>
    <w:p w14:paraId="35DA1EDA" w14:textId="0BDE6053" w:rsidR="00140803" w:rsidRPr="00140803" w:rsidRDefault="00140803" w:rsidP="00140803">
      <w:pPr>
        <w:pStyle w:val="Titre4"/>
      </w:pPr>
    </w:p>
    <w:p w14:paraId="6D21FC6F" w14:textId="4BDE1593" w:rsidR="00140803" w:rsidRPr="00140803" w:rsidRDefault="00140803" w:rsidP="00140803">
      <w:pPr>
        <w:pStyle w:val="Titre4"/>
      </w:pPr>
    </w:p>
    <w:p w14:paraId="21EE8DEF" w14:textId="57C7C205" w:rsidR="00140803" w:rsidRPr="00140803" w:rsidRDefault="00140803" w:rsidP="00140803">
      <w:pPr>
        <w:pStyle w:val="Titre4"/>
      </w:pPr>
    </w:p>
    <w:p w14:paraId="256B1C80" w14:textId="19311672" w:rsidR="00140803" w:rsidRPr="00140803" w:rsidRDefault="00140803" w:rsidP="00140803">
      <w:pPr>
        <w:pStyle w:val="Titre4"/>
      </w:pPr>
    </w:p>
    <w:p w14:paraId="0B36D2E2" w14:textId="5144D5CF" w:rsidR="00140803" w:rsidRPr="00140803" w:rsidRDefault="00140803" w:rsidP="00140803">
      <w:pPr>
        <w:pStyle w:val="Titre4"/>
      </w:pPr>
    </w:p>
    <w:p w14:paraId="58CB3865" w14:textId="073F5E80" w:rsidR="00140803" w:rsidRPr="00140803" w:rsidRDefault="00140803" w:rsidP="00140803">
      <w:pPr>
        <w:pStyle w:val="Titre4"/>
      </w:pPr>
    </w:p>
    <w:p w14:paraId="251905E1" w14:textId="4C03571D" w:rsidR="00140803" w:rsidRPr="00140803" w:rsidRDefault="00140803" w:rsidP="00140803">
      <w:pPr>
        <w:pStyle w:val="Titre4"/>
      </w:pPr>
    </w:p>
    <w:p w14:paraId="3731CD3A" w14:textId="0C9AEDCF" w:rsidR="00140803" w:rsidRPr="00140803" w:rsidRDefault="00140803" w:rsidP="00140803">
      <w:pPr>
        <w:pStyle w:val="Titre4"/>
      </w:pPr>
    </w:p>
    <w:p w14:paraId="2EA1D978" w14:textId="12209E13" w:rsidR="00140803" w:rsidRPr="00140803" w:rsidRDefault="00140803" w:rsidP="00140803">
      <w:pPr>
        <w:pStyle w:val="Titre4"/>
      </w:pPr>
    </w:p>
    <w:p w14:paraId="085CEB57" w14:textId="6FBD1110" w:rsidR="00140803" w:rsidRPr="00140803" w:rsidRDefault="00140803" w:rsidP="00140803">
      <w:pPr>
        <w:pStyle w:val="Titre4"/>
      </w:pPr>
    </w:p>
    <w:p w14:paraId="43449650" w14:textId="0BE8457B" w:rsidR="00140803" w:rsidRDefault="00140803" w:rsidP="00140803">
      <w:pPr>
        <w:pStyle w:val="Titre4"/>
        <w:rPr>
          <w:noProof/>
        </w:rPr>
      </w:pPr>
      <w:r>
        <w:rPr>
          <w:noProof/>
        </w:rPr>
        <w:br w:type="page"/>
      </w:r>
    </w:p>
    <w:p w14:paraId="32429D56" w14:textId="77777777" w:rsidR="00140803" w:rsidRDefault="00140803" w:rsidP="00140803">
      <w:pPr>
        <w:pStyle w:val="Titre4"/>
        <w:ind w:firstLine="708"/>
        <w:rPr>
          <w:noProof/>
        </w:rPr>
      </w:pPr>
      <w:r>
        <w:rPr>
          <w:noProof/>
        </w:rPr>
        <w:lastRenderedPageBreak/>
        <w:t>Sur la page suivante entrez le mot de passe Root (adminx pour notre base ici), puis cliquez sur "Next &gt;" et finalment sur "Execute" à la dernière page.</w:t>
      </w:r>
    </w:p>
    <w:p w14:paraId="68BE36D4" w14:textId="0D623AF5" w:rsidR="00140803" w:rsidRDefault="00140803" w:rsidP="00140803">
      <w:pPr>
        <w:pStyle w:val="Titre4"/>
        <w:rPr>
          <w:noProof/>
        </w:rPr>
      </w:pPr>
      <w:r>
        <w:rPr>
          <w:noProof/>
        </w:rPr>
        <w:drawing>
          <wp:inline distT="0" distB="0" distL="0" distR="0" wp14:anchorId="0C7C83D3" wp14:editId="56FA8F44">
            <wp:extent cx="5760720" cy="436284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803" w:rsidSect="00A2326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601FB" w14:textId="77777777" w:rsidR="00E710C2" w:rsidRDefault="00E710C2" w:rsidP="0088538D">
      <w:pPr>
        <w:spacing w:after="0" w:line="240" w:lineRule="auto"/>
      </w:pPr>
      <w:r>
        <w:separator/>
      </w:r>
    </w:p>
  </w:endnote>
  <w:endnote w:type="continuationSeparator" w:id="0">
    <w:p w14:paraId="3196BBE9" w14:textId="77777777" w:rsidR="00E710C2" w:rsidRDefault="00E710C2" w:rsidP="0088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332715"/>
      <w:docPartObj>
        <w:docPartGallery w:val="Page Numbers (Bottom of Page)"/>
        <w:docPartUnique/>
      </w:docPartObj>
    </w:sdtPr>
    <w:sdtEndPr/>
    <w:sdtContent>
      <w:p w14:paraId="39F470DC" w14:textId="77777777" w:rsidR="008E7E49" w:rsidRDefault="008E7E4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B83">
          <w:rPr>
            <w:noProof/>
          </w:rPr>
          <w:t>1</w:t>
        </w:r>
        <w:r>
          <w:fldChar w:fldCharType="end"/>
        </w:r>
        <w:r w:rsidR="00883761">
          <w:t>/</w:t>
        </w:r>
        <w:r w:rsidR="00E710C2">
          <w:fldChar w:fldCharType="begin"/>
        </w:r>
        <w:r w:rsidR="00E710C2">
          <w:instrText xml:space="preserve"> NUMPAGES  \* Arabic  \* MERGEFORMAT </w:instrText>
        </w:r>
        <w:r w:rsidR="00E710C2">
          <w:fldChar w:fldCharType="separate"/>
        </w:r>
        <w:r w:rsidR="00787B83">
          <w:rPr>
            <w:noProof/>
          </w:rPr>
          <w:t>1</w:t>
        </w:r>
        <w:r w:rsidR="00E710C2">
          <w:rPr>
            <w:noProof/>
          </w:rPr>
          <w:fldChar w:fldCharType="end"/>
        </w:r>
      </w:p>
    </w:sdtContent>
  </w:sdt>
  <w:p w14:paraId="719A8714" w14:textId="77777777" w:rsidR="00E70BE2" w:rsidRPr="00415BEE" w:rsidRDefault="00E70BE2" w:rsidP="00E57604">
    <w:pPr>
      <w:pStyle w:val="Pieddepage"/>
      <w:rPr>
        <w:color w:val="A6A6A6" w:themeColor="background1" w:themeShade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FE54A" w14:textId="77777777" w:rsidR="00E710C2" w:rsidRDefault="00E710C2" w:rsidP="0088538D">
      <w:pPr>
        <w:spacing w:after="0" w:line="240" w:lineRule="auto"/>
      </w:pPr>
      <w:r>
        <w:separator/>
      </w:r>
    </w:p>
  </w:footnote>
  <w:footnote w:type="continuationSeparator" w:id="0">
    <w:p w14:paraId="78B7616D" w14:textId="77777777" w:rsidR="00E710C2" w:rsidRDefault="00E710C2" w:rsidP="00885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9F47D" w14:textId="77777777" w:rsidR="001F4CC1" w:rsidRPr="001F4CC1" w:rsidRDefault="001F4CC1" w:rsidP="001F4CC1">
    <w:pPr>
      <w:pStyle w:val="En-tte"/>
      <w:jc w:val="both"/>
      <w:rPr>
        <w:color w:val="A6A6A6" w:themeColor="background1" w:themeShade="A6"/>
        <w:sz w:val="18"/>
        <w:szCs w:val="18"/>
      </w:rPr>
    </w:pPr>
    <w:r>
      <w:rPr>
        <w:color w:val="A6A6A6" w:themeColor="background1" w:themeShade="A6"/>
        <w:sz w:val="18"/>
        <w:szCs w:val="18"/>
      </w:rPr>
      <w:t>Session 2020-2021</w:t>
    </w:r>
    <w:r w:rsidRPr="001F4CC1">
      <w:rPr>
        <w:color w:val="A6A6A6" w:themeColor="background1" w:themeShade="A6"/>
        <w:sz w:val="18"/>
        <w:szCs w:val="18"/>
      </w:rPr>
      <w:ptab w:relativeTo="margin" w:alignment="center" w:leader="none"/>
    </w:r>
    <w:r>
      <w:rPr>
        <w:color w:val="A6A6A6" w:themeColor="background1" w:themeShade="A6"/>
        <w:sz w:val="18"/>
        <w:szCs w:val="18"/>
      </w:rPr>
      <w:t>Equipe compteur d’eau connecté</w:t>
    </w:r>
    <w:r w:rsidRPr="001F4CC1">
      <w:rPr>
        <w:color w:val="A6A6A6" w:themeColor="background1" w:themeShade="A6"/>
        <w:sz w:val="18"/>
        <w:szCs w:val="18"/>
      </w:rPr>
      <w:ptab w:relativeTo="margin" w:alignment="right" w:leader="none"/>
    </w:r>
    <w:r>
      <w:rPr>
        <w:color w:val="A6A6A6" w:themeColor="background1" w:themeShade="A6"/>
        <w:sz w:val="18"/>
        <w:szCs w:val="18"/>
      </w:rPr>
      <w:t>BTS SN-IR CDF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5F0"/>
    <w:multiLevelType w:val="hybridMultilevel"/>
    <w:tmpl w:val="13A86254"/>
    <w:lvl w:ilvl="0" w:tplc="99B43BD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50E1"/>
    <w:multiLevelType w:val="hybridMultilevel"/>
    <w:tmpl w:val="0D4A0C7C"/>
    <w:lvl w:ilvl="0" w:tplc="50A64BD8">
      <w:start w:val="1"/>
      <w:numFmt w:val="decimal"/>
      <w:lvlText w:val="%1.1"/>
      <w:lvlJc w:val="left"/>
      <w:pPr>
        <w:ind w:left="137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92" w:hanging="360"/>
      </w:pPr>
    </w:lvl>
    <w:lvl w:ilvl="2" w:tplc="040C001B" w:tentative="1">
      <w:start w:val="1"/>
      <w:numFmt w:val="lowerRoman"/>
      <w:lvlText w:val="%3."/>
      <w:lvlJc w:val="right"/>
      <w:pPr>
        <w:ind w:left="2812" w:hanging="180"/>
      </w:pPr>
    </w:lvl>
    <w:lvl w:ilvl="3" w:tplc="040C000F" w:tentative="1">
      <w:start w:val="1"/>
      <w:numFmt w:val="decimal"/>
      <w:lvlText w:val="%4."/>
      <w:lvlJc w:val="left"/>
      <w:pPr>
        <w:ind w:left="3532" w:hanging="360"/>
      </w:pPr>
    </w:lvl>
    <w:lvl w:ilvl="4" w:tplc="040C0019" w:tentative="1">
      <w:start w:val="1"/>
      <w:numFmt w:val="lowerLetter"/>
      <w:lvlText w:val="%5."/>
      <w:lvlJc w:val="left"/>
      <w:pPr>
        <w:ind w:left="4252" w:hanging="360"/>
      </w:pPr>
    </w:lvl>
    <w:lvl w:ilvl="5" w:tplc="040C001B" w:tentative="1">
      <w:start w:val="1"/>
      <w:numFmt w:val="lowerRoman"/>
      <w:lvlText w:val="%6."/>
      <w:lvlJc w:val="right"/>
      <w:pPr>
        <w:ind w:left="4972" w:hanging="180"/>
      </w:pPr>
    </w:lvl>
    <w:lvl w:ilvl="6" w:tplc="040C000F" w:tentative="1">
      <w:start w:val="1"/>
      <w:numFmt w:val="decimal"/>
      <w:lvlText w:val="%7."/>
      <w:lvlJc w:val="left"/>
      <w:pPr>
        <w:ind w:left="5692" w:hanging="360"/>
      </w:pPr>
    </w:lvl>
    <w:lvl w:ilvl="7" w:tplc="040C0019" w:tentative="1">
      <w:start w:val="1"/>
      <w:numFmt w:val="lowerLetter"/>
      <w:lvlText w:val="%8."/>
      <w:lvlJc w:val="left"/>
      <w:pPr>
        <w:ind w:left="6412" w:hanging="360"/>
      </w:pPr>
    </w:lvl>
    <w:lvl w:ilvl="8" w:tplc="040C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" w15:restartNumberingAfterBreak="0">
    <w:nsid w:val="16F7492F"/>
    <w:multiLevelType w:val="hybridMultilevel"/>
    <w:tmpl w:val="8D86B23E"/>
    <w:lvl w:ilvl="0" w:tplc="E0A017D8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1A20595"/>
    <w:multiLevelType w:val="hybridMultilevel"/>
    <w:tmpl w:val="C5561258"/>
    <w:lvl w:ilvl="0" w:tplc="12E42E6E">
      <w:start w:val="1"/>
      <w:numFmt w:val="decimal"/>
      <w:pStyle w:val="Titre3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15E0D"/>
    <w:multiLevelType w:val="hybridMultilevel"/>
    <w:tmpl w:val="947A7378"/>
    <w:lvl w:ilvl="0" w:tplc="5DB452D8">
      <w:start w:val="1"/>
      <w:numFmt w:val="upperRoman"/>
      <w:lvlText w:val="%1."/>
      <w:lvlJc w:val="right"/>
      <w:pPr>
        <w:ind w:left="717" w:hanging="360"/>
      </w:pPr>
      <w:rPr>
        <w:sz w:val="36"/>
        <w:szCs w:val="36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61706"/>
    <w:multiLevelType w:val="hybridMultilevel"/>
    <w:tmpl w:val="61AEEFAE"/>
    <w:lvl w:ilvl="0" w:tplc="882437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16D15"/>
    <w:multiLevelType w:val="hybridMultilevel"/>
    <w:tmpl w:val="270E9940"/>
    <w:lvl w:ilvl="0" w:tplc="CDE8B758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377EB3"/>
    <w:multiLevelType w:val="hybridMultilevel"/>
    <w:tmpl w:val="E5F8F454"/>
    <w:lvl w:ilvl="0" w:tplc="F3A4716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E42D0"/>
    <w:multiLevelType w:val="hybridMultilevel"/>
    <w:tmpl w:val="EB7817B6"/>
    <w:lvl w:ilvl="0" w:tplc="3006AD2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EC234E4"/>
    <w:multiLevelType w:val="hybridMultilevel"/>
    <w:tmpl w:val="DD78D19E"/>
    <w:lvl w:ilvl="0" w:tplc="56741D46">
      <w:start w:val="1"/>
      <w:numFmt w:val="decimal"/>
      <w:pStyle w:val="Titre2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03"/>
    <w:rsid w:val="00046750"/>
    <w:rsid w:val="000A787F"/>
    <w:rsid w:val="000B16C1"/>
    <w:rsid w:val="00100489"/>
    <w:rsid w:val="00140803"/>
    <w:rsid w:val="001522C4"/>
    <w:rsid w:val="00184A54"/>
    <w:rsid w:val="001C557A"/>
    <w:rsid w:val="001F4CC1"/>
    <w:rsid w:val="00246B93"/>
    <w:rsid w:val="002625F9"/>
    <w:rsid w:val="002949EB"/>
    <w:rsid w:val="002A662C"/>
    <w:rsid w:val="002D418D"/>
    <w:rsid w:val="00350CF1"/>
    <w:rsid w:val="003B0C2D"/>
    <w:rsid w:val="003C73A3"/>
    <w:rsid w:val="003E5A4B"/>
    <w:rsid w:val="00415BEE"/>
    <w:rsid w:val="004459E5"/>
    <w:rsid w:val="0045657D"/>
    <w:rsid w:val="00456DC4"/>
    <w:rsid w:val="00490DF7"/>
    <w:rsid w:val="0057139F"/>
    <w:rsid w:val="00586DA4"/>
    <w:rsid w:val="006314EF"/>
    <w:rsid w:val="00685145"/>
    <w:rsid w:val="00731B65"/>
    <w:rsid w:val="00761D07"/>
    <w:rsid w:val="00787B83"/>
    <w:rsid w:val="007D338E"/>
    <w:rsid w:val="007D7824"/>
    <w:rsid w:val="007F4AD5"/>
    <w:rsid w:val="007F4EE2"/>
    <w:rsid w:val="008118BD"/>
    <w:rsid w:val="00817A4F"/>
    <w:rsid w:val="00820D87"/>
    <w:rsid w:val="00883761"/>
    <w:rsid w:val="0088538D"/>
    <w:rsid w:val="00895F9F"/>
    <w:rsid w:val="008D68C9"/>
    <w:rsid w:val="008E7E49"/>
    <w:rsid w:val="00980FFC"/>
    <w:rsid w:val="009E4781"/>
    <w:rsid w:val="00A01F2B"/>
    <w:rsid w:val="00A0325A"/>
    <w:rsid w:val="00A23265"/>
    <w:rsid w:val="00A70651"/>
    <w:rsid w:val="00A95BFC"/>
    <w:rsid w:val="00AD187D"/>
    <w:rsid w:val="00B33CBF"/>
    <w:rsid w:val="00BE7CD9"/>
    <w:rsid w:val="00C0500A"/>
    <w:rsid w:val="00C07827"/>
    <w:rsid w:val="00C44D05"/>
    <w:rsid w:val="00CA6F5C"/>
    <w:rsid w:val="00D11B54"/>
    <w:rsid w:val="00D90990"/>
    <w:rsid w:val="00DB03C6"/>
    <w:rsid w:val="00DD2376"/>
    <w:rsid w:val="00E1694B"/>
    <w:rsid w:val="00E21A1C"/>
    <w:rsid w:val="00E442C8"/>
    <w:rsid w:val="00E57604"/>
    <w:rsid w:val="00E70BE2"/>
    <w:rsid w:val="00E710C2"/>
    <w:rsid w:val="00E75F12"/>
    <w:rsid w:val="00E76AEC"/>
    <w:rsid w:val="00EB2575"/>
    <w:rsid w:val="00F15E54"/>
    <w:rsid w:val="00F37F78"/>
    <w:rsid w:val="00F85A3A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93E68"/>
  <w15:chartTrackingRefBased/>
  <w15:docId w15:val="{F86492DF-28DB-43C4-B020-0DA7E7BE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5657D"/>
    <w:pPr>
      <w:keepNext/>
      <w:keepLines/>
      <w:numPr>
        <w:numId w:val="5"/>
      </w:numPr>
      <w:spacing w:before="240" w:after="0"/>
      <w:ind w:left="357" w:hanging="357"/>
      <w:outlineLvl w:val="0"/>
    </w:pPr>
    <w:rPr>
      <w:rFonts w:ascii="Arial" w:eastAsiaTheme="majorEastAsia" w:hAnsi="Arial" w:cstheme="majorBidi"/>
      <w:caps/>
      <w:color w:val="385623" w:themeColor="accent6" w:themeShade="80"/>
      <w:sz w:val="36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45657D"/>
    <w:pPr>
      <w:numPr>
        <w:numId w:val="9"/>
      </w:numPr>
      <w:spacing w:line="360" w:lineRule="auto"/>
      <w:ind w:left="357" w:hanging="357"/>
      <w:outlineLvl w:val="1"/>
    </w:pPr>
    <w:rPr>
      <w:i/>
      <w:caps w:val="0"/>
      <w:color w:val="538135" w:themeColor="accent6" w:themeShade="BF"/>
      <w:sz w:val="28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DB03C6"/>
    <w:pPr>
      <w:numPr>
        <w:numId w:val="10"/>
      </w:numPr>
      <w:ind w:left="357" w:hanging="357"/>
      <w:outlineLvl w:val="2"/>
    </w:pPr>
    <w:rPr>
      <w:i/>
      <w:caps w:val="0"/>
      <w:color w:val="70AD47" w:themeColor="accent6"/>
      <w:sz w:val="28"/>
    </w:rPr>
  </w:style>
  <w:style w:type="paragraph" w:styleId="Titre4">
    <w:name w:val="heading 4"/>
    <w:aliases w:val="Paragraphe 1"/>
    <w:basedOn w:val="Normal"/>
    <w:next w:val="Normal"/>
    <w:link w:val="Titre4Car"/>
    <w:uiPriority w:val="9"/>
    <w:unhideWhenUsed/>
    <w:qFormat/>
    <w:rsid w:val="0045657D"/>
    <w:pPr>
      <w:keepNext/>
      <w:keepLines/>
      <w:spacing w:before="40" w:after="0" w:line="240" w:lineRule="auto"/>
      <w:jc w:val="both"/>
      <w:outlineLvl w:val="3"/>
    </w:pPr>
    <w:rPr>
      <w:rFonts w:ascii="Arial" w:eastAsiaTheme="majorEastAsia" w:hAnsi="Arial" w:cstheme="majorBidi"/>
      <w:iCs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5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38D"/>
  </w:style>
  <w:style w:type="paragraph" w:styleId="Pieddepage">
    <w:name w:val="footer"/>
    <w:basedOn w:val="Normal"/>
    <w:link w:val="PieddepageCar"/>
    <w:uiPriority w:val="99"/>
    <w:unhideWhenUsed/>
    <w:rsid w:val="00885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38D"/>
  </w:style>
  <w:style w:type="character" w:customStyle="1" w:styleId="Titre1Car">
    <w:name w:val="Titre 1 Car"/>
    <w:basedOn w:val="Policepardfaut"/>
    <w:link w:val="Titre1"/>
    <w:uiPriority w:val="9"/>
    <w:rsid w:val="0045657D"/>
    <w:rPr>
      <w:rFonts w:ascii="Arial" w:eastAsiaTheme="majorEastAsia" w:hAnsi="Arial" w:cstheme="majorBidi"/>
      <w:caps/>
      <w:color w:val="385623" w:themeColor="accent6" w:themeShade="8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B93"/>
    <w:pPr>
      <w:numPr>
        <w:numId w:val="0"/>
      </w:numPr>
      <w:outlineLvl w:val="9"/>
    </w:pPr>
    <w:rPr>
      <w:b/>
      <w:lang w:eastAsia="fr-FR"/>
    </w:rPr>
  </w:style>
  <w:style w:type="paragraph" w:styleId="Paragraphedeliste">
    <w:name w:val="List Paragraph"/>
    <w:basedOn w:val="Normal"/>
    <w:uiPriority w:val="34"/>
    <w:qFormat/>
    <w:rsid w:val="00F85A3A"/>
    <w:pPr>
      <w:spacing w:after="120"/>
      <w:ind w:left="-170" w:firstLine="709"/>
      <w:contextualSpacing/>
    </w:pPr>
    <w:rPr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5657D"/>
    <w:rPr>
      <w:rFonts w:ascii="Arial" w:eastAsiaTheme="majorEastAsia" w:hAnsi="Arial" w:cstheme="majorBidi"/>
      <w:i/>
      <w:color w:val="538135" w:themeColor="accent6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B03C6"/>
    <w:rPr>
      <w:rFonts w:ascii="Arial" w:eastAsiaTheme="majorEastAsia" w:hAnsi="Arial" w:cstheme="majorBidi"/>
      <w:i/>
      <w:color w:val="70AD47" w:themeColor="accent6"/>
      <w:sz w:val="28"/>
      <w:szCs w:val="32"/>
    </w:rPr>
  </w:style>
  <w:style w:type="character" w:customStyle="1" w:styleId="Titre4Car">
    <w:name w:val="Titre 4 Car"/>
    <w:aliases w:val="Paragraphe 1 Car"/>
    <w:basedOn w:val="Policepardfaut"/>
    <w:link w:val="Titre4"/>
    <w:uiPriority w:val="9"/>
    <w:rsid w:val="0045657D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ansinterligne">
    <w:name w:val="No Spacing"/>
    <w:link w:val="SansinterligneCar"/>
    <w:uiPriority w:val="1"/>
    <w:qFormat/>
    <w:rsid w:val="00A2326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3265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1408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%20SNIR%202\Examen\Projet\gestion_projet\Modele_CE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843B5-2C97-43A5-BCD0-44806E8E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Modele_CEC</Template>
  <TotalTime>4</TotalTime>
  <Pages>5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Comparatif des versions Bluetooth</vt:lpstr>
    </vt:vector>
  </TitlesOfParts>
  <Company>lycée Charles De foucauld Nancy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Comparatif des versions Bluetooth</dc:title>
  <dc:subject/>
  <dc:creator>Dany MAUGIS</dc:creator>
  <cp:keywords/>
  <dc:description/>
  <cp:lastModifiedBy>DANY MAUGIS</cp:lastModifiedBy>
  <cp:revision>1</cp:revision>
  <dcterms:created xsi:type="dcterms:W3CDTF">2021-02-15T10:31:00Z</dcterms:created>
  <dcterms:modified xsi:type="dcterms:W3CDTF">2021-02-15T10:36:00Z</dcterms:modified>
</cp:coreProperties>
</file>